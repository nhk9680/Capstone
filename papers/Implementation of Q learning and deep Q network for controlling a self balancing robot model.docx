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EB86" w14:textId="77777777" w:rsidR="00A10484" w:rsidRDefault="00CC650A">
      <w:pPr>
        <w:pStyle w:val="a3"/>
      </w:pPr>
      <w:r>
        <w:t>Implementation of Q learning and deep Q network for controlling a </w:t>
      </w:r>
      <w:proofErr w:type="spellStart"/>
      <w:r>
        <w:t>self balancing</w:t>
      </w:r>
      <w:proofErr w:type="spellEnd"/>
      <w:r>
        <w:t xml:space="preserve"> robot model</w:t>
      </w:r>
    </w:p>
    <w:p w14:paraId="40206100" w14:textId="77777777" w:rsidR="00CC650A" w:rsidRDefault="00CC650A" w:rsidP="00CC650A">
      <w:r>
        <w:t xml:space="preserve">MD </w:t>
      </w:r>
      <w:proofErr w:type="spellStart"/>
      <w:r>
        <w:t>Muhaimin</w:t>
      </w:r>
      <w:proofErr w:type="spellEnd"/>
      <w:r>
        <w:t xml:space="preserve"> Rahman1</w:t>
      </w:r>
      <w:proofErr w:type="gramStart"/>
      <w:r>
        <w:t>* ,</w:t>
      </w:r>
      <w:proofErr w:type="gramEnd"/>
      <w:r>
        <w:t xml:space="preserve"> S. M. </w:t>
      </w:r>
      <w:proofErr w:type="spellStart"/>
      <w:r>
        <w:t>Hasanur</w:t>
      </w:r>
      <w:proofErr w:type="spellEnd"/>
      <w:r>
        <w:t xml:space="preserve"> Rashid1 and M. M. Hossain2</w:t>
      </w:r>
    </w:p>
    <w:p w14:paraId="3536175D" w14:textId="77777777" w:rsidR="00CC650A" w:rsidRPr="00142F24" w:rsidRDefault="00CC650A" w:rsidP="00CC650A">
      <w:pPr>
        <w:pStyle w:val="1"/>
        <w:rPr>
          <w:rFonts w:ascii="서울남산체 L" w:eastAsia="서울남산체 L" w:hAnsi="서울남산체 L"/>
        </w:rPr>
      </w:pPr>
      <w:r w:rsidRPr="00142F24">
        <w:rPr>
          <w:rFonts w:ascii="서울남산체 L" w:eastAsia="서울남산체 L" w:hAnsi="서울남산체 L" w:cs="바탕"/>
        </w:rPr>
        <w:t>Abstract</w:t>
      </w:r>
    </w:p>
    <w:p w14:paraId="772B26DE" w14:textId="77777777" w:rsidR="00CC650A" w:rsidRPr="00142F24" w:rsidRDefault="00CC650A" w:rsidP="00142F24">
      <w:pPr>
        <w:ind w:firstLineChars="100" w:firstLine="207"/>
        <w:rPr>
          <w:rFonts w:ascii="서울남산체 L" w:eastAsia="서울남산체 L" w:hAnsi="서울남산체 L"/>
        </w:rPr>
      </w:pPr>
      <w:r w:rsidRPr="00142F24">
        <w:rPr>
          <w:rFonts w:ascii="서울남산체 L" w:eastAsia="서울남산체 L" w:hAnsi="서울남산체 L" w:cs="바탕" w:hint="eastAsia"/>
        </w:rPr>
        <w:t>본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논문에서는</w:t>
      </w:r>
      <w:r w:rsidRPr="00142F24">
        <w:rPr>
          <w:rFonts w:ascii="서울남산체 L" w:eastAsia="서울남산체 L" w:hAnsi="서울남산체 L" w:cs="바탕"/>
        </w:rPr>
        <w:t xml:space="preserve">, </w:t>
      </w:r>
      <w:proofErr w:type="spellStart"/>
      <w:r w:rsidRPr="00142F24">
        <w:rPr>
          <w:rFonts w:ascii="서울남산체 L" w:eastAsia="서울남산체 L" w:hAnsi="서울남산체 L" w:cs="바탕" w:hint="eastAsia"/>
        </w:rPr>
        <w:t>밸런싱</w:t>
      </w:r>
      <w:proofErr w:type="spellEnd"/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로봇의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G</w:t>
      </w:r>
      <w:r w:rsidRPr="00142F24">
        <w:rPr>
          <w:rFonts w:ascii="서울남산체 L" w:eastAsia="서울남산체 L" w:hAnsi="서울남산체 L" w:cs="바탕"/>
        </w:rPr>
        <w:t xml:space="preserve">azebo </w:t>
      </w:r>
      <w:r w:rsidRPr="00142F24">
        <w:rPr>
          <w:rFonts w:ascii="서울남산체 L" w:eastAsia="서울남산체 L" w:hAnsi="서울남산체 L" w:cs="바탕" w:hint="eastAsia"/>
        </w:rPr>
        <w:t>모델에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관한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두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가지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강화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학습</w:t>
      </w:r>
      <w:r w:rsidRPr="00142F24">
        <w:rPr>
          <w:rFonts w:ascii="서울남산체 L" w:eastAsia="서울남산체 L" w:hAnsi="서울남산체 L" w:cs="바탕"/>
        </w:rPr>
        <w:t>(Q-learning</w:t>
      </w:r>
      <w:r w:rsidRPr="00142F24">
        <w:rPr>
          <w:rFonts w:ascii="서울남산체 L" w:eastAsia="서울남산체 L" w:hAnsi="서울남산체 L" w:cs="바탕" w:hint="eastAsia"/>
        </w:rPr>
        <w:t>과</w:t>
      </w:r>
      <w:r w:rsidRPr="00142F24">
        <w:rPr>
          <w:rFonts w:ascii="서울남산체 L" w:eastAsia="서울남산체 L" w:hAnsi="서울남산체 L" w:cs="바탕"/>
        </w:rPr>
        <w:t xml:space="preserve"> Deep Q Network(DQN))</w:t>
      </w:r>
      <w:r w:rsidRPr="00142F24">
        <w:rPr>
          <w:rFonts w:ascii="서울남산체 L" w:eastAsia="서울남산체 L" w:hAnsi="서울남산체 L" w:cs="바탕" w:hint="eastAsia"/>
        </w:rPr>
        <w:t>의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구현에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대해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연구하였다</w:t>
      </w:r>
      <w:r w:rsidRPr="00142F24">
        <w:rPr>
          <w:rFonts w:ascii="서울남산체 L" w:eastAsia="서울남산체 L" w:hAnsi="서울남산체 L" w:cs="바탕"/>
        </w:rPr>
        <w:t>.</w:t>
      </w:r>
      <w:r w:rsid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이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실험의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목표는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로봇이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환경에서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균형을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유지하기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위한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b</w:t>
      </w:r>
      <w:r w:rsidRPr="00142F24">
        <w:rPr>
          <w:rFonts w:ascii="서울남산체 L" w:eastAsia="서울남산체 L" w:hAnsi="서울남산체 L" w:cs="바탕"/>
        </w:rPr>
        <w:t>est action</w:t>
      </w:r>
      <w:r w:rsidRPr="00142F24">
        <w:rPr>
          <w:rFonts w:ascii="서울남산체 L" w:eastAsia="서울남산체 L" w:hAnsi="서울남산체 L" w:cs="바탕" w:hint="eastAsia"/>
        </w:rPr>
        <w:t>을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배우도록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하는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것이다</w:t>
      </w:r>
      <w:r w:rsidRPr="00142F24">
        <w:rPr>
          <w:rFonts w:ascii="서울남산체 L" w:eastAsia="서울남산체 L" w:hAnsi="서울남산체 L" w:cs="바탕"/>
        </w:rPr>
        <w:t xml:space="preserve">. </w:t>
      </w:r>
      <w:r w:rsidRPr="00142F24">
        <w:rPr>
          <w:rFonts w:ascii="서울남산체 L" w:eastAsia="서울남산체 L" w:hAnsi="서울남산체 L" w:cs="바탕" w:hint="eastAsia"/>
        </w:rPr>
        <w:t>정해진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한도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내에서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더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많은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시간을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유지할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수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있을수록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더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많은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보상을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축적하고</w:t>
      </w:r>
      <w:r w:rsidR="007329DD" w:rsidRPr="00142F24">
        <w:rPr>
          <w:rFonts w:ascii="서울남산체 L" w:eastAsia="서울남산체 L" w:hAnsi="서울남산체 L" w:cs="바탕" w:hint="eastAsia"/>
        </w:rPr>
        <w:t>,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따라서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더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균형</w:t>
      </w:r>
      <w:r w:rsidR="007329DD" w:rsidRPr="00142F24">
        <w:rPr>
          <w:rFonts w:ascii="서울남산체 L" w:eastAsia="서울남산체 L" w:hAnsi="서울남산체 L" w:cs="바탕" w:hint="eastAsia"/>
        </w:rPr>
        <w:t>을 잘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잡</w:t>
      </w:r>
      <w:r w:rsidR="007329DD" w:rsidRPr="00142F24">
        <w:rPr>
          <w:rFonts w:ascii="서울남산체 L" w:eastAsia="서울남산체 L" w:hAnsi="서울남산체 L" w:cs="바탕" w:hint="eastAsia"/>
        </w:rPr>
        <w:t>을 수 있</w:t>
      </w:r>
      <w:r w:rsidRPr="00142F24">
        <w:rPr>
          <w:rFonts w:ascii="서울남산체 L" w:eastAsia="서울남산체 L" w:hAnsi="서울남산체 L" w:cs="바탕" w:hint="eastAsia"/>
        </w:rPr>
        <w:t>다</w:t>
      </w:r>
      <w:r w:rsidRPr="00142F24">
        <w:rPr>
          <w:rFonts w:ascii="서울남산체 L" w:eastAsia="서울남산체 L" w:hAnsi="서울남산체 L" w:cs="바탕"/>
        </w:rPr>
        <w:t>.</w:t>
      </w:r>
      <w:r w:rsid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우리는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많은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="007329DD" w:rsidRPr="00142F24">
        <w:rPr>
          <w:rFonts w:ascii="서울남산체 L" w:eastAsia="서울남산체 L" w:hAnsi="서울남산체 L" w:cs="바탕" w:hint="eastAsia"/>
        </w:rPr>
        <w:t>h</w:t>
      </w:r>
      <w:r w:rsidR="007329DD" w:rsidRPr="00142F24">
        <w:rPr>
          <w:rFonts w:ascii="서울남산체 L" w:eastAsia="서울남산체 L" w:hAnsi="서울남산체 L" w:cs="바탕"/>
        </w:rPr>
        <w:t>yperparameter</w:t>
      </w:r>
      <w:r w:rsidR="007329DD" w:rsidRPr="00142F24">
        <w:rPr>
          <w:rFonts w:ascii="서울남산체 L" w:eastAsia="서울남산체 L" w:hAnsi="서울남산체 L" w:cs="바탕" w:hint="eastAsia"/>
        </w:rPr>
        <w:t xml:space="preserve">로 </w:t>
      </w:r>
      <w:r w:rsidRPr="00142F24">
        <w:rPr>
          <w:rFonts w:ascii="서울남산체 L" w:eastAsia="서울남산체 L" w:hAnsi="서울남산체 L" w:cs="바탕" w:hint="eastAsia"/>
        </w:rPr>
        <w:t>다양한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테스트를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했고</w:t>
      </w:r>
      <w:r w:rsidR="007329DD" w:rsidRPr="00142F24">
        <w:rPr>
          <w:rFonts w:ascii="서울남산체 L" w:eastAsia="서울남산체 L" w:hAnsi="서울남산체 L" w:cs="바탕" w:hint="eastAsia"/>
        </w:rPr>
        <w:t>,</w:t>
      </w:r>
      <w:r w:rsidR="007329DD" w:rsidRPr="00142F24">
        <w:rPr>
          <w:rFonts w:ascii="서울남산체 L" w:eastAsia="서울남산체 L" w:hAnsi="서울남산체 L" w:cs="바탕"/>
        </w:rPr>
        <w:t xml:space="preserve"> </w:t>
      </w:r>
      <w:r w:rsidR="007329DD" w:rsidRPr="00142F24">
        <w:rPr>
          <w:rFonts w:ascii="서울남산체 L" w:eastAsia="서울남산체 L" w:hAnsi="서울남산체 L" w:cs="바탕" w:hint="eastAsia"/>
        </w:rPr>
        <w:t>이를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성능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곡선</w:t>
      </w:r>
      <w:r w:rsidR="007329DD" w:rsidRPr="00142F24">
        <w:rPr>
          <w:rFonts w:ascii="서울남산체 L" w:eastAsia="서울남산체 L" w:hAnsi="서울남산체 L" w:cs="바탕" w:hint="eastAsia"/>
        </w:rPr>
        <w:t>으로 보여주었</w:t>
      </w:r>
      <w:r w:rsidRPr="00142F24">
        <w:rPr>
          <w:rFonts w:ascii="서울남산체 L" w:eastAsia="서울남산체 L" w:hAnsi="서울남산체 L" w:cs="바탕" w:hint="eastAsia"/>
        </w:rPr>
        <w:t>다</w:t>
      </w:r>
      <w:r w:rsidRPr="00142F24">
        <w:rPr>
          <w:rFonts w:ascii="서울남산체 L" w:eastAsia="서울남산체 L" w:hAnsi="서울남산체 L" w:cs="바탕"/>
        </w:rPr>
        <w:t>.</w:t>
      </w:r>
    </w:p>
    <w:p w14:paraId="4D7F1BEB" w14:textId="77777777" w:rsidR="00855982" w:rsidRPr="00142F24" w:rsidRDefault="00CC650A" w:rsidP="00855982">
      <w:pPr>
        <w:pStyle w:val="1"/>
        <w:rPr>
          <w:rFonts w:ascii="서울남산체 L" w:eastAsia="서울남산체 L" w:hAnsi="서울남산체 L"/>
        </w:rPr>
      </w:pPr>
      <w:r w:rsidRPr="00142F24">
        <w:rPr>
          <w:rFonts w:ascii="서울남산체 L" w:eastAsia="서울남산체 L" w:hAnsi="서울남산체 L" w:cs="바탕" w:hint="eastAsia"/>
        </w:rPr>
        <w:t>I</w:t>
      </w:r>
      <w:r w:rsidRPr="00142F24">
        <w:rPr>
          <w:rFonts w:ascii="서울남산체 L" w:eastAsia="서울남산체 L" w:hAnsi="서울남산체 L" w:cs="바탕"/>
        </w:rPr>
        <w:t>ntroduction</w:t>
      </w:r>
    </w:p>
    <w:p w14:paraId="205ED739" w14:textId="77777777" w:rsidR="00142F24" w:rsidRDefault="007329DD" w:rsidP="00142F24">
      <w:pPr>
        <w:ind w:firstLineChars="100" w:firstLine="207"/>
        <w:rPr>
          <w:rFonts w:ascii="서울남산체 L" w:eastAsia="서울남산체 L" w:hAnsi="서울남산체 L" w:cs="바탕"/>
        </w:rPr>
      </w:pPr>
      <w:r w:rsidRPr="00142F24">
        <w:rPr>
          <w:rFonts w:ascii="서울남산체 L" w:eastAsia="서울남산체 L" w:hAnsi="서울남산체 L" w:cs="바탕" w:hint="eastAsia"/>
        </w:rPr>
        <w:t xml:space="preserve">제어 시스템은 </w:t>
      </w:r>
      <w:proofErr w:type="spellStart"/>
      <w:r w:rsidRPr="00142F24">
        <w:rPr>
          <w:rFonts w:ascii="서울남산체 L" w:eastAsia="서울남산체 L" w:hAnsi="서울남산체 L" w:cs="바탕" w:hint="eastAsia"/>
        </w:rPr>
        <w:t>로보틱스</w:t>
      </w:r>
      <w:proofErr w:type="spellEnd"/>
      <w:r w:rsidRPr="00142F24">
        <w:rPr>
          <w:rFonts w:ascii="서울남산체 L" w:eastAsia="서울남산체 L" w:hAnsi="서울남산체 L" w:cs="바탕" w:hint="eastAsia"/>
        </w:rPr>
        <w:t xml:space="preserve"> 연구 분야의 </w:t>
      </w:r>
      <w:proofErr w:type="gramStart"/>
      <w:r w:rsidRPr="00142F24">
        <w:rPr>
          <w:rFonts w:ascii="서울남산체 L" w:eastAsia="서울남산체 L" w:hAnsi="서울남산체 L" w:cs="바탕" w:hint="eastAsia"/>
        </w:rPr>
        <w:t>가장 중요한 요소 중 하나이다</w:t>
      </w:r>
      <w:proofErr w:type="gramEnd"/>
      <w:r w:rsidRPr="00142F24">
        <w:rPr>
          <w:rFonts w:ascii="서울남산체 L" w:eastAsia="서울남산체 L" w:hAnsi="서울남산체 L" w:cs="바탕" w:hint="eastAsia"/>
        </w:rPr>
        <w:t>.</w:t>
      </w:r>
      <w:r w:rsidRPr="00142F24">
        <w:rPr>
          <w:rFonts w:ascii="서울남산체 L" w:eastAsia="서울남산체 L" w:hAnsi="서울남산체 L" w:cs="바탕"/>
        </w:rPr>
        <w:t xml:space="preserve"> Gazebo</w:t>
      </w:r>
      <w:r w:rsidRPr="00142F24">
        <w:rPr>
          <w:rFonts w:ascii="서울남산체 L" w:eastAsia="서울남산체 L" w:hAnsi="서울남산체 L" w:cs="바탕" w:hint="eastAsia"/>
        </w:rPr>
        <w:t xml:space="preserve">는 현재 가장 강인한 </w:t>
      </w:r>
      <w:r w:rsidRPr="00142F24">
        <w:rPr>
          <w:rFonts w:ascii="서울남산체 L" w:eastAsia="서울남산체 L" w:hAnsi="서울남산체 L" w:cs="바탕"/>
        </w:rPr>
        <w:t xml:space="preserve">multi-robot simulator </w:t>
      </w:r>
      <w:r w:rsidRPr="00142F24">
        <w:rPr>
          <w:rFonts w:ascii="서울남산체 L" w:eastAsia="서울남산체 L" w:hAnsi="서울남산체 L" w:cs="바탕" w:hint="eastAsia"/>
        </w:rPr>
        <w:t>중 하나이다</w:t>
      </w:r>
      <w:r w:rsidRPr="00142F24">
        <w:rPr>
          <w:rFonts w:ascii="서울남산체 L" w:eastAsia="서울남산체 L" w:hAnsi="서울남산체 L" w:cs="바탕"/>
        </w:rPr>
        <w:t>. Gazebo</w:t>
      </w:r>
      <w:r w:rsidRPr="00142F24">
        <w:rPr>
          <w:rFonts w:ascii="서울남산체 L" w:eastAsia="서울남산체 L" w:hAnsi="서울남산체 L" w:cs="바탕" w:hint="eastAsia"/>
        </w:rPr>
        <w:t xml:space="preserve">와 함께 </w:t>
      </w:r>
      <w:r w:rsidRPr="00142F24">
        <w:rPr>
          <w:rFonts w:ascii="서울남산체 L" w:eastAsia="서울남산체 L" w:hAnsi="서울남산체 L" w:cs="바탕"/>
        </w:rPr>
        <w:t>ROS</w:t>
      </w:r>
      <w:r w:rsidRPr="00142F24">
        <w:rPr>
          <w:rFonts w:ascii="서울남산체 L" w:eastAsia="서울남산체 L" w:hAnsi="서울남산체 L" w:cs="바탕" w:hint="eastAsia"/>
        </w:rPr>
        <w:t xml:space="preserve">를 사용하면 더더욱 </w:t>
      </w:r>
      <w:proofErr w:type="spellStart"/>
      <w:r w:rsidRPr="00142F24">
        <w:rPr>
          <w:rFonts w:ascii="서울남산체 L" w:eastAsia="서울남산체 L" w:hAnsi="서울남산체 L" w:cs="바탕" w:hint="eastAsia"/>
        </w:rPr>
        <w:t>강력해진다</w:t>
      </w:r>
      <w:proofErr w:type="spellEnd"/>
      <w:r w:rsidRPr="00142F24">
        <w:rPr>
          <w:rFonts w:ascii="서울남산체 L" w:eastAsia="서울남산체 L" w:hAnsi="서울남산체 L" w:cs="바탕" w:hint="eastAsia"/>
        </w:rPr>
        <w:t>.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 xml:space="preserve">그러나 컨트롤러 개발에 </w:t>
      </w:r>
      <w:r w:rsidRPr="00142F24">
        <w:rPr>
          <w:rFonts w:ascii="서울남산체 L" w:eastAsia="서울남산체 L" w:hAnsi="서울남산체 L" w:cs="바탕"/>
        </w:rPr>
        <w:t>ROS</w:t>
      </w:r>
      <w:r w:rsidRPr="00142F24">
        <w:rPr>
          <w:rFonts w:ascii="서울남산체 L" w:eastAsia="서울남산체 L" w:hAnsi="서울남산체 L" w:cs="바탕" w:hint="eastAsia"/>
        </w:rPr>
        <w:t xml:space="preserve">와 </w:t>
      </w:r>
      <w:r w:rsidRPr="00142F24">
        <w:rPr>
          <w:rFonts w:ascii="서울남산체 L" w:eastAsia="서울남산체 L" w:hAnsi="서울남산체 L" w:cs="바탕"/>
        </w:rPr>
        <w:t>Gazebo</w:t>
      </w:r>
      <w:r w:rsidRPr="00142F24">
        <w:rPr>
          <w:rFonts w:ascii="서울남산체 L" w:eastAsia="서울남산체 L" w:hAnsi="서울남산체 L" w:cs="바탕" w:hint="eastAsia"/>
        </w:rPr>
        <w:t>를 사용하는 방법에 대한 매뉴얼은 별로 없다.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 xml:space="preserve">이전 논문에서 우리는 </w:t>
      </w:r>
      <w:r w:rsidRPr="00142F24">
        <w:rPr>
          <w:rFonts w:ascii="서울남산체 L" w:eastAsia="서울남산체 L" w:hAnsi="서울남산체 L" w:cs="바탕"/>
        </w:rPr>
        <w:t>ROS</w:t>
      </w:r>
      <w:r w:rsidRPr="00142F24">
        <w:rPr>
          <w:rFonts w:ascii="서울남산체 L" w:eastAsia="서울남산체 L" w:hAnsi="서울남산체 L" w:cs="바탕" w:hint="eastAsia"/>
        </w:rPr>
        <w:t xml:space="preserve">와 </w:t>
      </w:r>
      <w:r w:rsidRPr="00142F24">
        <w:rPr>
          <w:rFonts w:ascii="서울남산체 L" w:eastAsia="서울남산체 L" w:hAnsi="서울남산체 L" w:cs="바탕"/>
        </w:rPr>
        <w:t>Gazebo</w:t>
      </w:r>
      <w:r w:rsidRPr="00142F24">
        <w:rPr>
          <w:rFonts w:ascii="서울남산체 L" w:eastAsia="서울남산체 L" w:hAnsi="서울남산체 L" w:cs="바탕" w:hint="eastAsia"/>
        </w:rPr>
        <w:t xml:space="preserve">를 활용한 </w:t>
      </w:r>
      <w:r w:rsidRPr="00142F24">
        <w:rPr>
          <w:rFonts w:ascii="서울남산체 L" w:eastAsia="서울남산체 L" w:hAnsi="서울남산체 L" w:cs="바탕"/>
        </w:rPr>
        <w:t xml:space="preserve">PID, Fuzzy logic, LQR </w:t>
      </w:r>
      <w:r w:rsidRPr="00142F24">
        <w:rPr>
          <w:rFonts w:ascii="서울남산체 L" w:eastAsia="서울남산체 L" w:hAnsi="서울남산체 L" w:cs="바탕" w:hint="eastAsia"/>
        </w:rPr>
        <w:t xml:space="preserve">컨트롤러의 사용을 </w:t>
      </w:r>
      <w:proofErr w:type="spellStart"/>
      <w:r w:rsidRPr="00142F24">
        <w:rPr>
          <w:rFonts w:ascii="서울남산체 L" w:eastAsia="서울남산체 L" w:hAnsi="서울남산체 L" w:cs="바탕" w:hint="eastAsia"/>
        </w:rPr>
        <w:t>밸런싱</w:t>
      </w:r>
      <w:proofErr w:type="spellEnd"/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로봇 모델에 구현하고 매뉴얼화를 시도했다.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추후에,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본 연구진은 강화 학습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>연구에 임했다.</w:t>
      </w:r>
      <w:r w:rsidRPr="00142F24">
        <w:rPr>
          <w:rFonts w:ascii="서울남산체 L" w:eastAsia="서울남산체 L" w:hAnsi="서울남산체 L" w:cs="바탕"/>
        </w:rPr>
        <w:t xml:space="preserve"> </w:t>
      </w:r>
      <w:r w:rsidRPr="00142F24">
        <w:rPr>
          <w:rFonts w:ascii="서울남산체 L" w:eastAsia="서울남산체 L" w:hAnsi="서울남산체 L" w:cs="바탕" w:hint="eastAsia"/>
        </w:rPr>
        <w:t xml:space="preserve">본 논문에서는 </w:t>
      </w:r>
      <w:r w:rsidRPr="00142F24">
        <w:rPr>
          <w:rFonts w:ascii="서울남산체 L" w:eastAsia="서울남산체 L" w:hAnsi="서울남산체 L" w:cs="바탕"/>
        </w:rPr>
        <w:t>Q-learning</w:t>
      </w:r>
      <w:r w:rsidRPr="00142F24">
        <w:rPr>
          <w:rFonts w:ascii="서울남산체 L" w:eastAsia="서울남산체 L" w:hAnsi="서울남산체 L" w:cs="바탕" w:hint="eastAsia"/>
        </w:rPr>
        <w:t xml:space="preserve">과 </w:t>
      </w:r>
      <w:r w:rsidRPr="00142F24">
        <w:rPr>
          <w:rFonts w:ascii="서울남산체 L" w:eastAsia="서울남산체 L" w:hAnsi="서울남산체 L" w:cs="바탕"/>
        </w:rPr>
        <w:t>Deep Q Network(DQN)</w:t>
      </w:r>
      <w:r w:rsidRPr="00142F24">
        <w:rPr>
          <w:rFonts w:ascii="서울남산체 L" w:eastAsia="서울남산체 L" w:hAnsi="서울남산체 L" w:cs="바탕" w:hint="eastAsia"/>
        </w:rPr>
        <w:t>을 동일한 모델에 구현한다.</w:t>
      </w:r>
      <w:r w:rsidRPr="00142F24">
        <w:rPr>
          <w:rFonts w:ascii="서울남산체 L" w:eastAsia="서울남산체 L" w:hAnsi="서울남산체 L" w:cs="바탕"/>
        </w:rPr>
        <w:t xml:space="preserve"> </w:t>
      </w:r>
    </w:p>
    <w:p w14:paraId="717358CE" w14:textId="77777777" w:rsidR="00855982" w:rsidRPr="00142F24" w:rsidRDefault="007329DD" w:rsidP="00142F24">
      <w:pPr>
        <w:ind w:firstLineChars="100" w:firstLine="207"/>
        <w:rPr>
          <w:rFonts w:ascii="서울남산체 L" w:eastAsia="서울남산체 L" w:hAnsi="서울남산체 L"/>
        </w:rPr>
      </w:pPr>
      <w:r w:rsidRPr="00142F24">
        <w:rPr>
          <w:rFonts w:ascii="서울남산체 L" w:eastAsia="서울남산체 L" w:hAnsi="서울남산체 L" w:cs="바탕" w:hint="eastAsia"/>
        </w:rPr>
        <w:t>논문은 다음과 같이 구성</w:t>
      </w:r>
      <w:r w:rsidR="00142F24" w:rsidRPr="00142F24">
        <w:rPr>
          <w:rFonts w:ascii="서울남산체 L" w:eastAsia="서울남산체 L" w:hAnsi="서울남산체 L" w:cs="바탕" w:hint="eastAsia"/>
        </w:rPr>
        <w:t>된</w:t>
      </w:r>
      <w:r w:rsidRPr="00142F24">
        <w:rPr>
          <w:rFonts w:ascii="서울남산체 L" w:eastAsia="서울남산체 L" w:hAnsi="서울남산체 L" w:cs="바탕" w:hint="eastAsia"/>
        </w:rPr>
        <w:t>다.</w:t>
      </w:r>
      <w:r w:rsidR="00142F24" w:rsidRPr="00142F24">
        <w:rPr>
          <w:rFonts w:ascii="서울남산체 L" w:eastAsia="서울남산체 L" w:hAnsi="서울남산체 L" w:cs="바탕"/>
        </w:rPr>
        <w:t xml:space="preserve"> “</w:t>
      </w:r>
      <w:r w:rsidR="00142F24" w:rsidRPr="00142F24">
        <w:rPr>
          <w:rFonts w:ascii="서울남산체 L" w:eastAsia="서울남산체 L" w:hAnsi="서울남산체 L" w:cs="바탕" w:hint="eastAsia"/>
        </w:rPr>
        <w:t>R</w:t>
      </w:r>
      <w:r w:rsidR="00142F24" w:rsidRPr="00142F24">
        <w:rPr>
          <w:rFonts w:ascii="서울남산체 L" w:eastAsia="서울남산체 L" w:hAnsi="서울남산체 L" w:cs="바탕"/>
        </w:rPr>
        <w:t xml:space="preserve">elated Works” </w:t>
      </w:r>
      <w:r w:rsidR="00142F24" w:rsidRPr="00142F24">
        <w:rPr>
          <w:rFonts w:ascii="서울남산체 L" w:eastAsia="서울남산체 L" w:hAnsi="서울남산체 L" w:cs="바탕" w:hint="eastAsia"/>
        </w:rPr>
        <w:t>섹션에서는</w:t>
      </w:r>
      <w:r w:rsidR="00142F24" w:rsidRPr="00142F24">
        <w:rPr>
          <w:rFonts w:ascii="서울남산체 L" w:eastAsia="서울남산체 L" w:hAnsi="서울남산체 L" w:cs="바탕"/>
        </w:rPr>
        <w:t xml:space="preserve"> </w:t>
      </w:r>
      <w:r w:rsidR="00142F24" w:rsidRPr="00142F24">
        <w:rPr>
          <w:rFonts w:ascii="서울남산체 L" w:eastAsia="서울남산체 L" w:hAnsi="서울남산체 L" w:cs="바탕" w:hint="eastAsia"/>
        </w:rPr>
        <w:t>본 주제와 관련된 연구들을 서술한다.</w:t>
      </w:r>
      <w:r w:rsidR="00142F24" w:rsidRPr="00142F24">
        <w:rPr>
          <w:rFonts w:ascii="서울남산체 L" w:eastAsia="서울남산체 L" w:hAnsi="서울남산체 L" w:cs="바탕"/>
        </w:rPr>
        <w:t xml:space="preserve"> “Robot model” </w:t>
      </w:r>
      <w:r w:rsidR="00142F24" w:rsidRPr="00142F24">
        <w:rPr>
          <w:rFonts w:ascii="서울남산체 L" w:eastAsia="서울남산체 L" w:hAnsi="서울남산체 L" w:cs="바탕" w:hint="eastAsia"/>
        </w:rPr>
        <w:t>섹션에서는 로봇 모델을 설명한다.</w:t>
      </w:r>
      <w:r w:rsidR="00142F24" w:rsidRPr="00142F24">
        <w:rPr>
          <w:rFonts w:ascii="서울남산체 L" w:eastAsia="서울남산체 L" w:hAnsi="서울남산체 L" w:cs="바탕"/>
        </w:rPr>
        <w:t xml:space="preserve"> Reinforcement learning methods as controllers” </w:t>
      </w:r>
      <w:r w:rsidR="00142F24" w:rsidRPr="00142F24">
        <w:rPr>
          <w:rFonts w:ascii="서울남산체 L" w:eastAsia="서울남산체 L" w:hAnsi="서울남산체 L" w:cs="바탕" w:hint="eastAsia"/>
        </w:rPr>
        <w:t xml:space="preserve">섹션에서는 </w:t>
      </w:r>
      <w:r w:rsidR="00142F24" w:rsidRPr="00142F24">
        <w:rPr>
          <w:rFonts w:ascii="서울남산체 L" w:eastAsia="서울남산체 L" w:hAnsi="서울남산체 L" w:cs="바탕"/>
        </w:rPr>
        <w:t>Q-learning</w:t>
      </w:r>
      <w:r w:rsidR="00142F24" w:rsidRPr="00142F24">
        <w:rPr>
          <w:rFonts w:ascii="서울남산체 L" w:eastAsia="서울남산체 L" w:hAnsi="서울남산체 L" w:cs="바탕" w:hint="eastAsia"/>
        </w:rPr>
        <w:t xml:space="preserve">과 </w:t>
      </w:r>
      <w:r w:rsidR="00142F24" w:rsidRPr="00142F24">
        <w:rPr>
          <w:rFonts w:ascii="서울남산체 L" w:eastAsia="서울남산체 L" w:hAnsi="서울남산체 L" w:cs="바탕"/>
        </w:rPr>
        <w:t>DQN</w:t>
      </w:r>
      <w:r w:rsidR="00142F24" w:rsidRPr="00142F24">
        <w:rPr>
          <w:rFonts w:ascii="서울남산체 L" w:eastAsia="서울남산체 L" w:hAnsi="서울남산체 L" w:cs="바탕" w:hint="eastAsia"/>
        </w:rPr>
        <w:t>을 컨트롤러로서 구현하는 것을 설명한다.</w:t>
      </w:r>
      <w:r w:rsidR="00142F24" w:rsidRPr="00142F24">
        <w:rPr>
          <w:rFonts w:ascii="서울남산체 L" w:eastAsia="서울남산체 L" w:hAnsi="서울남산체 L" w:cs="바탕"/>
        </w:rPr>
        <w:t xml:space="preserve"> </w:t>
      </w:r>
      <w:r w:rsidR="00142F24" w:rsidRPr="00142F24">
        <w:rPr>
          <w:rFonts w:ascii="서울남산체 L" w:eastAsia="서울남산체 L" w:hAnsi="서울남산체 L" w:cs="바탕" w:hint="eastAsia"/>
        </w:rPr>
        <w:t>마지막으로 “</w:t>
      </w:r>
      <w:r w:rsidR="00142F24" w:rsidRPr="00142F24">
        <w:rPr>
          <w:rFonts w:ascii="서울남산체 L" w:eastAsia="서울남산체 L" w:hAnsi="서울남산체 L" w:cs="바탕"/>
        </w:rPr>
        <w:t xml:space="preserve">Conclusion and future work” </w:t>
      </w:r>
      <w:r w:rsidR="00142F24" w:rsidRPr="00142F24">
        <w:rPr>
          <w:rFonts w:ascii="서울남산체 L" w:eastAsia="서울남산체 L" w:hAnsi="서울남산체 L" w:cs="바탕" w:hint="eastAsia"/>
        </w:rPr>
        <w:t>섹션에서 결론짓는다.</w:t>
      </w:r>
    </w:p>
    <w:p w14:paraId="7122D264" w14:textId="77777777" w:rsidR="00502529" w:rsidRPr="00142F24" w:rsidRDefault="00142F24" w:rsidP="00502529">
      <w:pPr>
        <w:pStyle w:val="1"/>
        <w:rPr>
          <w:rFonts w:ascii="서울남산체 L" w:eastAsia="서울남산체 L" w:hAnsi="서울남산체 L"/>
        </w:rPr>
      </w:pPr>
      <w:r w:rsidRPr="00142F24">
        <w:rPr>
          <w:rFonts w:ascii="서울남산체 L" w:eastAsia="서울남산체 L" w:hAnsi="서울남산체 L" w:cs="바탕"/>
        </w:rPr>
        <w:t>Related works</w:t>
      </w:r>
    </w:p>
    <w:p w14:paraId="5FEE3465" w14:textId="77777777" w:rsidR="00502529" w:rsidRDefault="00142F24" w:rsidP="00502529">
      <w:pPr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/>
        </w:rPr>
        <w:t xml:space="preserve"> </w:t>
      </w:r>
      <w:r w:rsidRPr="00142F24">
        <w:rPr>
          <w:rFonts w:ascii="서울남산체 L" w:eastAsia="서울남산체 L" w:hAnsi="서울남산체 L"/>
        </w:rPr>
        <w:t>Lei Tai and Ming Liu</w:t>
      </w:r>
      <w:r>
        <w:rPr>
          <w:rFonts w:ascii="서울남산체 L" w:eastAsia="서울남산체 L" w:hAnsi="서울남산체 L" w:hint="eastAsia"/>
        </w:rPr>
        <w:t>는 C</w:t>
      </w:r>
      <w:r>
        <w:rPr>
          <w:rFonts w:ascii="서울남산체 L" w:eastAsia="서울남산체 L" w:hAnsi="서울남산체 L"/>
        </w:rPr>
        <w:t xml:space="preserve">NN </w:t>
      </w:r>
      <w:r>
        <w:rPr>
          <w:rFonts w:ascii="서울남산체 L" w:eastAsia="서울남산체 L" w:hAnsi="서울남산체 L" w:hint="eastAsia"/>
        </w:rPr>
        <w:t>기반 강화 학습을 이용한 모바일 로봇 탐사를 연구했다.</w:t>
      </w:r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 xml:space="preserve">이들은 </w:t>
      </w:r>
      <w:r>
        <w:rPr>
          <w:rFonts w:ascii="서울남산체 L" w:eastAsia="서울남산체 L" w:hAnsi="서울남산체 L"/>
        </w:rPr>
        <w:t xml:space="preserve">RGB-D </w:t>
      </w:r>
      <w:r>
        <w:rPr>
          <w:rFonts w:ascii="서울남산체 L" w:eastAsia="서울남산체 L" w:hAnsi="서울남산체 L" w:hint="eastAsia"/>
        </w:rPr>
        <w:t>센서의 R</w:t>
      </w:r>
      <w:r>
        <w:rPr>
          <w:rFonts w:ascii="서울남산체 L" w:eastAsia="서울남산체 L" w:hAnsi="서울남산체 L"/>
        </w:rPr>
        <w:t xml:space="preserve">AW </w:t>
      </w:r>
      <w:r>
        <w:rPr>
          <w:rFonts w:ascii="서울남산체 L" w:eastAsia="서울남산체 L" w:hAnsi="서울남산체 L" w:hint="eastAsia"/>
        </w:rPr>
        <w:t xml:space="preserve">센서 값에 기반한 </w:t>
      </w:r>
      <w:r w:rsidR="00240750">
        <w:rPr>
          <w:rFonts w:ascii="서울남산체 L" w:eastAsia="서울남산체 L" w:hAnsi="서울남산체 L" w:hint="eastAsia"/>
        </w:rPr>
        <w:t>e</w:t>
      </w:r>
      <w:r w:rsidR="00240750">
        <w:rPr>
          <w:rFonts w:ascii="서울남산체 L" w:eastAsia="서울남산체 L" w:hAnsi="서울남산체 L"/>
        </w:rPr>
        <w:t>xploration</w:t>
      </w:r>
      <w:r>
        <w:rPr>
          <w:rFonts w:ascii="서울남산체 L" w:eastAsia="서울남산체 L" w:hAnsi="서울남산체 L" w:hint="eastAsia"/>
        </w:rPr>
        <w:t xml:space="preserve"> </w:t>
      </w:r>
      <w:r w:rsidR="00240750">
        <w:rPr>
          <w:rFonts w:ascii="서울남산체 L" w:eastAsia="서울남산체 L" w:hAnsi="서울남산체 L"/>
        </w:rPr>
        <w:t>strategy</w:t>
      </w:r>
      <w:r>
        <w:rPr>
          <w:rFonts w:ascii="서울남산체 L" w:eastAsia="서울남산체 L" w:hAnsi="서울남산체 L" w:hint="eastAsia"/>
        </w:rPr>
        <w:t xml:space="preserve">을 개발하기 위해 </w:t>
      </w:r>
      <w:r>
        <w:rPr>
          <w:rFonts w:ascii="서울남산체 L" w:eastAsia="서울남산체 L" w:hAnsi="서울남산체 L"/>
        </w:rPr>
        <w:t>Gazebo</w:t>
      </w:r>
      <w:r>
        <w:rPr>
          <w:rFonts w:ascii="서울남산체 L" w:eastAsia="서울남산체 L" w:hAnsi="서울남산체 L" w:hint="eastAsia"/>
        </w:rPr>
        <w:t xml:space="preserve">에서 </w:t>
      </w:r>
      <w:proofErr w:type="spellStart"/>
      <w:r>
        <w:rPr>
          <w:rFonts w:ascii="서울남산체 L" w:eastAsia="서울남산체 L" w:hAnsi="서울남산체 L"/>
        </w:rPr>
        <w:t>TurtleBot</w:t>
      </w:r>
      <w:proofErr w:type="spellEnd"/>
      <w:r>
        <w:rPr>
          <w:rFonts w:ascii="서울남산체 L" w:eastAsia="서울남산체 L" w:hAnsi="서울남산체 L" w:hint="eastAsia"/>
        </w:rPr>
        <w:t xml:space="preserve">을 </w:t>
      </w:r>
      <w:r w:rsidR="00240750">
        <w:rPr>
          <w:rFonts w:ascii="서울남산체 L" w:eastAsia="서울남산체 L" w:hAnsi="서울남산체 L" w:hint="eastAsia"/>
        </w:rPr>
        <w:t>학습</w:t>
      </w:r>
      <w:r>
        <w:rPr>
          <w:rFonts w:ascii="서울남산체 L" w:eastAsia="서울남산체 L" w:hAnsi="서울남산체 L" w:hint="eastAsia"/>
        </w:rPr>
        <w:t>하고 시뮬레이션 했다.</w:t>
      </w:r>
    </w:p>
    <w:p w14:paraId="505D0073" w14:textId="77777777" w:rsidR="00142F24" w:rsidRDefault="00142F24" w:rsidP="00502529">
      <w:pPr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 xml:space="preserve"> </w:t>
      </w:r>
      <w:proofErr w:type="spellStart"/>
      <w:r w:rsidRPr="00142F24">
        <w:rPr>
          <w:rFonts w:ascii="서울남산체 L" w:eastAsia="서울남산체 L" w:hAnsi="서울남산체 L"/>
        </w:rPr>
        <w:t>ErleRobotics</w:t>
      </w:r>
      <w:proofErr w:type="spellEnd"/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 xml:space="preserve">社는 </w:t>
      </w:r>
      <w:proofErr w:type="spellStart"/>
      <w:r>
        <w:rPr>
          <w:rFonts w:ascii="서울남산체 L" w:eastAsia="서울남산체 L" w:hAnsi="서울남산체 L"/>
        </w:rPr>
        <w:t>OpenAI</w:t>
      </w:r>
      <w:proofErr w:type="spellEnd"/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 xml:space="preserve">환경을 </w:t>
      </w:r>
      <w:r>
        <w:rPr>
          <w:rFonts w:ascii="서울남산체 L" w:eastAsia="서울남산체 L" w:hAnsi="서울남산체 L"/>
        </w:rPr>
        <w:t>Gazebo</w:t>
      </w:r>
      <w:r>
        <w:rPr>
          <w:rFonts w:ascii="서울남산체 L" w:eastAsia="서울남산체 L" w:hAnsi="서울남산체 L" w:hint="eastAsia"/>
        </w:rPr>
        <w:t>로 확장했다.</w:t>
      </w:r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 xml:space="preserve">이들은 다양한 </w:t>
      </w:r>
      <w:r w:rsidR="00240750">
        <w:rPr>
          <w:rFonts w:ascii="서울남산체 L" w:eastAsia="서울남산체 L" w:hAnsi="서울남산체 L" w:hint="eastAsia"/>
        </w:rPr>
        <w:t>e</w:t>
      </w:r>
      <w:r w:rsidR="00240750">
        <w:rPr>
          <w:rFonts w:ascii="서울남산체 L" w:eastAsia="서울남산체 L" w:hAnsi="서울남산체 L"/>
        </w:rPr>
        <w:t>xploration</w:t>
      </w:r>
      <w:r>
        <w:rPr>
          <w:rFonts w:ascii="서울남산체 L" w:eastAsia="서울남산체 L" w:hAnsi="서울남산체 L" w:hint="eastAsia"/>
        </w:rPr>
        <w:t xml:space="preserve"> 환경에 </w:t>
      </w:r>
      <w:r>
        <w:rPr>
          <w:rFonts w:ascii="서울남산체 L" w:eastAsia="서울남산체 L" w:hAnsi="서울남산체 L"/>
        </w:rPr>
        <w:t>Q-learning</w:t>
      </w:r>
      <w:r>
        <w:rPr>
          <w:rFonts w:ascii="서울남산체 L" w:eastAsia="서울남산체 L" w:hAnsi="서울남산체 L" w:hint="eastAsia"/>
        </w:rPr>
        <w:t xml:space="preserve">과 </w:t>
      </w:r>
      <w:proofErr w:type="spellStart"/>
      <w:r>
        <w:rPr>
          <w:rFonts w:ascii="서울남산체 L" w:eastAsia="서울남산체 L" w:hAnsi="서울남산체 L"/>
        </w:rPr>
        <w:t>Sarsa</w:t>
      </w:r>
      <w:proofErr w:type="spellEnd"/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>알고리즘을 적용하였다.</w:t>
      </w:r>
    </w:p>
    <w:p w14:paraId="1AE71BFD" w14:textId="77777777" w:rsidR="00142F24" w:rsidRDefault="00142F24" w:rsidP="00502529">
      <w:pPr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 xml:space="preserve"> </w:t>
      </w:r>
      <w:r w:rsidRPr="00142F24">
        <w:rPr>
          <w:rFonts w:ascii="서울남산체 L" w:eastAsia="서울남산체 L" w:hAnsi="서울남산체 L"/>
        </w:rPr>
        <w:t>Loc Tran et al.</w:t>
      </w:r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 xml:space="preserve">은 </w:t>
      </w:r>
      <w:r w:rsidR="00240750">
        <w:rPr>
          <w:rFonts w:ascii="서울남산체 L" w:eastAsia="서울남산체 L" w:hAnsi="서울남산체 L" w:hint="eastAsia"/>
        </w:rPr>
        <w:t>s</w:t>
      </w:r>
      <w:r w:rsidR="00240750">
        <w:rPr>
          <w:rFonts w:ascii="서울남산체 L" w:eastAsia="서울남산체 L" w:hAnsi="서울남산체 L"/>
        </w:rPr>
        <w:t>tatic</w:t>
      </w:r>
      <w:r w:rsidR="00240750">
        <w:rPr>
          <w:rFonts w:ascii="서울남산체 L" w:eastAsia="서울남산체 L" w:hAnsi="서울남산체 L" w:hint="eastAsia"/>
        </w:rPr>
        <w:t xml:space="preserve">한 장애물이 있는 </w:t>
      </w:r>
      <w:r>
        <w:rPr>
          <w:rFonts w:ascii="서울남산체 L" w:eastAsia="서울남산체 L" w:hAnsi="서울남산체 L"/>
        </w:rPr>
        <w:t>Gazebo</w:t>
      </w:r>
      <w:r>
        <w:rPr>
          <w:rFonts w:ascii="서울남산체 L" w:eastAsia="서울남산체 L" w:hAnsi="서울남산체 L" w:hint="eastAsia"/>
        </w:rPr>
        <w:t>와 실제 환경 모두에서</w:t>
      </w:r>
      <w:r w:rsidR="00240750">
        <w:rPr>
          <w:rFonts w:ascii="서울남산체 L" w:eastAsia="서울남산체 L" w:hAnsi="서울남산체 L" w:hint="eastAsia"/>
        </w:rPr>
        <w:t xml:space="preserve"> e</w:t>
      </w:r>
      <w:r w:rsidR="00240750">
        <w:rPr>
          <w:rFonts w:ascii="서울남산체 L" w:eastAsia="서울남산체 L" w:hAnsi="서울남산체 L"/>
        </w:rPr>
        <w:t>xplore</w:t>
      </w:r>
      <w:r w:rsidR="00240750">
        <w:rPr>
          <w:rFonts w:ascii="서울남산체 L" w:eastAsia="서울남산체 L" w:hAnsi="서울남산체 L" w:hint="eastAsia"/>
        </w:rPr>
        <w:t>하기 위한 무인 항공기의 훈련 모델을 개발했다.</w:t>
      </w:r>
      <w:r w:rsidR="00240750">
        <w:rPr>
          <w:rFonts w:ascii="서울남산체 L" w:eastAsia="서울남산체 L" w:hAnsi="서울남산체 L"/>
        </w:rPr>
        <w:t xml:space="preserve"> </w:t>
      </w:r>
      <w:r w:rsidR="00240750">
        <w:rPr>
          <w:rFonts w:ascii="서울남산체 L" w:eastAsia="서울남산체 L" w:hAnsi="서울남산체 L" w:hint="eastAsia"/>
        </w:rPr>
        <w:t>그러나,</w:t>
      </w:r>
      <w:r w:rsidR="00240750">
        <w:rPr>
          <w:rFonts w:ascii="서울남산체 L" w:eastAsia="서울남산체 L" w:hAnsi="서울남산체 L"/>
        </w:rPr>
        <w:t xml:space="preserve"> </w:t>
      </w:r>
      <w:r w:rsidR="00240750">
        <w:rPr>
          <w:rFonts w:ascii="서울남산체 L" w:eastAsia="서울남산체 L" w:hAnsi="서울남산체 L" w:hint="eastAsia"/>
        </w:rPr>
        <w:t xml:space="preserve">이들이 제안한 </w:t>
      </w:r>
      <w:r w:rsidR="00240750">
        <w:rPr>
          <w:rFonts w:ascii="서울남산체 L" w:eastAsia="서울남산체 L" w:hAnsi="서울남산체 L"/>
        </w:rPr>
        <w:t>RL</w:t>
      </w:r>
      <w:r w:rsidR="00240750">
        <w:rPr>
          <w:rFonts w:ascii="서울남산체 L" w:eastAsia="서울남산체 L" w:hAnsi="서울남산체 L" w:hint="eastAsia"/>
        </w:rPr>
        <w:t>은 논문에서 불명확하다.</w:t>
      </w:r>
    </w:p>
    <w:p w14:paraId="2F297514" w14:textId="77777777" w:rsidR="00240750" w:rsidRDefault="00240750" w:rsidP="00502529">
      <w:pPr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 xml:space="preserve"> </w:t>
      </w:r>
      <w:r w:rsidRPr="00240750">
        <w:rPr>
          <w:rFonts w:ascii="서울남산체 L" w:eastAsia="서울남산체 L" w:hAnsi="서울남산체 L"/>
        </w:rPr>
        <w:t xml:space="preserve">Volodymyr </w:t>
      </w:r>
      <w:proofErr w:type="spellStart"/>
      <w:proofErr w:type="gramStart"/>
      <w:r w:rsidRPr="00240750">
        <w:rPr>
          <w:rFonts w:ascii="서울남산체 L" w:eastAsia="서울남산체 L" w:hAnsi="서울남산체 L"/>
        </w:rPr>
        <w:t>Sereda</w:t>
      </w:r>
      <w:proofErr w:type="spellEnd"/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>는</w:t>
      </w:r>
      <w:proofErr w:type="gramEnd"/>
      <w:r>
        <w:rPr>
          <w:rFonts w:ascii="서울남산체 L" w:eastAsia="서울남산체 L" w:hAnsi="서울남산체 L" w:hint="eastAsia"/>
        </w:rPr>
        <w:t xml:space="preserve"> e</w:t>
      </w:r>
      <w:r>
        <w:rPr>
          <w:rFonts w:ascii="서울남산체 L" w:eastAsia="서울남산체 L" w:hAnsi="서울남산체 L"/>
        </w:rPr>
        <w:t>xploration</w:t>
      </w:r>
      <w:r>
        <w:rPr>
          <w:rFonts w:ascii="서울남산체 L" w:eastAsia="서울남산체 L" w:hAnsi="서울남산체 L" w:hint="eastAsia"/>
        </w:rPr>
        <w:t xml:space="preserve"> </w:t>
      </w:r>
      <w:r>
        <w:rPr>
          <w:rFonts w:ascii="서울남산체 L" w:eastAsia="서울남산체 L" w:hAnsi="서울남산체 L"/>
        </w:rPr>
        <w:t>strategy</w:t>
      </w:r>
      <w:r>
        <w:rPr>
          <w:rFonts w:ascii="서울남산체 L" w:eastAsia="서울남산체 L" w:hAnsi="서울남산체 L" w:hint="eastAsia"/>
        </w:rPr>
        <w:t xml:space="preserve">에서 </w:t>
      </w:r>
      <w:r>
        <w:rPr>
          <w:rFonts w:ascii="서울남산체 L" w:eastAsia="서울남산체 L" w:hAnsi="서울남산체 L"/>
        </w:rPr>
        <w:t>ROS</w:t>
      </w:r>
      <w:r>
        <w:rPr>
          <w:rFonts w:ascii="서울남산체 L" w:eastAsia="서울남산체 L" w:hAnsi="서울남산체 L" w:hint="eastAsia"/>
        </w:rPr>
        <w:t xml:space="preserve">를 사용하는 맞춤형 </w:t>
      </w:r>
      <w:r>
        <w:rPr>
          <w:rFonts w:ascii="서울남산체 L" w:eastAsia="서울남산체 L" w:hAnsi="서울남산체 L"/>
        </w:rPr>
        <w:t xml:space="preserve">Gazebo </w:t>
      </w:r>
      <w:r>
        <w:rPr>
          <w:rFonts w:ascii="서울남산체 L" w:eastAsia="서울남산체 L" w:hAnsi="서울남산체 L" w:hint="eastAsia"/>
        </w:rPr>
        <w:t>모델에 Q</w:t>
      </w:r>
      <w:r>
        <w:rPr>
          <w:rFonts w:ascii="서울남산체 L" w:eastAsia="서울남산체 L" w:hAnsi="서울남산체 L"/>
        </w:rPr>
        <w:t>-learning</w:t>
      </w:r>
      <w:r>
        <w:rPr>
          <w:rFonts w:ascii="서울남산체 L" w:eastAsia="서울남산체 L" w:hAnsi="서울남산체 L" w:hint="eastAsia"/>
        </w:rPr>
        <w:t>을 사용했다.</w:t>
      </w:r>
    </w:p>
    <w:p w14:paraId="647D54A2" w14:textId="77777777" w:rsidR="00240750" w:rsidRPr="00142F24" w:rsidRDefault="00240750" w:rsidP="00502529">
      <w:pPr>
        <w:rPr>
          <w:rFonts w:ascii="서울남산체 L" w:eastAsia="서울남산체 L" w:hAnsi="서울남산체 L"/>
        </w:rPr>
      </w:pPr>
      <w:bookmarkStart w:id="0" w:name="_GoBack"/>
      <w:bookmarkEnd w:id="0"/>
      <w:r>
        <w:rPr>
          <w:rFonts w:ascii="서울남산체 L" w:eastAsia="서울남산체 L" w:hAnsi="서울남산체 L" w:hint="eastAsia"/>
        </w:rPr>
        <w:lastRenderedPageBreak/>
        <w:t xml:space="preserve"> </w:t>
      </w:r>
      <w:r w:rsidRPr="00240750">
        <w:rPr>
          <w:rFonts w:ascii="서울남산체 L" w:eastAsia="서울남산체 L" w:hAnsi="서울남산체 L"/>
        </w:rPr>
        <w:t xml:space="preserve">Rowan </w:t>
      </w:r>
      <w:proofErr w:type="gramStart"/>
      <w:r w:rsidRPr="00240750">
        <w:rPr>
          <w:rFonts w:ascii="서울남산체 L" w:eastAsia="서울남산체 L" w:hAnsi="서울남산체 L"/>
        </w:rPr>
        <w:t>Border</w:t>
      </w:r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>는</w:t>
      </w:r>
      <w:proofErr w:type="gramEnd"/>
      <w:r>
        <w:rPr>
          <w:rFonts w:ascii="서울남산체 L" w:eastAsia="서울남산체 L" w:hAnsi="서울남산체 L" w:hint="eastAsia"/>
        </w:rPr>
        <w:t xml:space="preserve"> </w:t>
      </w:r>
      <w:r>
        <w:rPr>
          <w:rFonts w:ascii="서울남산체 L" w:eastAsia="서울남산체 L" w:hAnsi="서울남산체 L"/>
        </w:rPr>
        <w:t>ROS</w:t>
      </w:r>
      <w:r>
        <w:rPr>
          <w:rFonts w:ascii="서울남산체 L" w:eastAsia="서울남산체 L" w:hAnsi="서울남산체 L" w:hint="eastAsia"/>
        </w:rPr>
        <w:t xml:space="preserve">와 </w:t>
      </w:r>
      <w:proofErr w:type="spellStart"/>
      <w:r>
        <w:rPr>
          <w:rFonts w:ascii="서울남산체 L" w:eastAsia="서울남산체 L" w:hAnsi="서울남산체 L"/>
        </w:rPr>
        <w:t>TurtleBot</w:t>
      </w:r>
      <w:proofErr w:type="spellEnd"/>
      <w:r>
        <w:rPr>
          <w:rFonts w:ascii="서울남산체 L" w:eastAsia="서울남산체 L" w:hAnsi="서울남산체 L" w:hint="eastAsia"/>
        </w:rPr>
        <w:t>을 이용한 로봇 탐색</w:t>
      </w:r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 xml:space="preserve">구조를 위한 신경망 </w:t>
      </w:r>
      <w:r>
        <w:rPr>
          <w:rFonts w:ascii="서울남산체 L" w:eastAsia="서울남산체 L" w:hAnsi="서울남산체 L"/>
        </w:rPr>
        <w:t>presentation</w:t>
      </w:r>
      <w:r>
        <w:rPr>
          <w:rFonts w:ascii="서울남산체 L" w:eastAsia="서울남산체 L" w:hAnsi="서울남산체 L" w:hint="eastAsia"/>
        </w:rPr>
        <w:t xml:space="preserve">과 함께 </w:t>
      </w:r>
      <w:r>
        <w:rPr>
          <w:rFonts w:ascii="서울남산체 L" w:eastAsia="서울남산체 L" w:hAnsi="서울남산체 L"/>
        </w:rPr>
        <w:t>Q-learning</w:t>
      </w:r>
      <w:r>
        <w:rPr>
          <w:rFonts w:ascii="서울남산체 L" w:eastAsia="서울남산체 L" w:hAnsi="서울남산체 L" w:hint="eastAsia"/>
        </w:rPr>
        <w:t>을 사용했다.</w:t>
      </w:r>
    </w:p>
    <w:p w14:paraId="3724B8EC" w14:textId="3B50685C" w:rsidR="00502529" w:rsidRPr="00142F24" w:rsidRDefault="00330C20" w:rsidP="008A45EB">
      <w:pPr>
        <w:pStyle w:val="1"/>
        <w:rPr>
          <w:rFonts w:ascii="서울남산체 L" w:eastAsia="서울남산체 L" w:hAnsi="서울남산체 L"/>
        </w:rPr>
      </w:pPr>
      <w:r w:rsidRPr="00330C20">
        <w:rPr>
          <w:rFonts w:ascii="서울남산체 L" w:eastAsia="서울남산체 L" w:hAnsi="서울남산체 L" w:cs="바탕"/>
        </w:rPr>
        <w:t>Robot model</w:t>
      </w:r>
    </w:p>
    <w:p w14:paraId="0EEE51CF" w14:textId="681B3BEC" w:rsidR="00502529" w:rsidRDefault="00DF0BE0" w:rsidP="007A2EDC">
      <w:pPr>
        <w:ind w:firstLineChars="100" w:firstLine="207"/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 xml:space="preserve">로봇 모델은 </w:t>
      </w:r>
      <w:r w:rsidR="006E31B8">
        <w:rPr>
          <w:rFonts w:ascii="서울남산체 L" w:eastAsia="서울남산체 L" w:hAnsi="서울남산체 L"/>
        </w:rPr>
        <w:t>[1]</w:t>
      </w:r>
      <w:r w:rsidR="006E31B8">
        <w:rPr>
          <w:rFonts w:ascii="서울남산체 L" w:eastAsia="서울남산체 L" w:hAnsi="서울남산체 L" w:hint="eastAsia"/>
        </w:rPr>
        <w:t>에 소개되어 있다.</w:t>
      </w:r>
      <w:r w:rsidR="006E31B8">
        <w:rPr>
          <w:rFonts w:ascii="서울남산체 L" w:eastAsia="서울남산체 L" w:hAnsi="서울남산체 L"/>
        </w:rPr>
        <w:t xml:space="preserve"> </w:t>
      </w:r>
      <w:r w:rsidR="00DF0968">
        <w:rPr>
          <w:rFonts w:ascii="서울남산체 L" w:eastAsia="서울남산체 L" w:hAnsi="서울남산체 L" w:hint="eastAsia"/>
        </w:rPr>
        <w:t>하나의 샤시와 두 개의 바퀴로 구성된다.</w:t>
      </w:r>
      <w:r w:rsidR="00DC22C0">
        <w:rPr>
          <w:rFonts w:ascii="서울남산체 L" w:eastAsia="서울남산체 L" w:hAnsi="서울남산체 L"/>
        </w:rPr>
        <w:t xml:space="preserve"> </w:t>
      </w:r>
      <w:r w:rsidR="00DC22C0">
        <w:rPr>
          <w:rFonts w:ascii="서울남산체 L" w:eastAsia="서울남산체 L" w:hAnsi="서울남산체 L" w:hint="eastAsia"/>
        </w:rPr>
        <w:t>모델의 t</w:t>
      </w:r>
      <w:r w:rsidR="00DC22C0">
        <w:rPr>
          <w:rFonts w:ascii="서울남산체 L" w:eastAsia="서울남산체 L" w:hAnsi="서울남산체 L"/>
        </w:rPr>
        <w:t>ask</w:t>
      </w:r>
      <w:r w:rsidR="00DC22C0">
        <w:rPr>
          <w:rFonts w:ascii="서울남산체 L" w:eastAsia="서울남산체 L" w:hAnsi="서울남산체 L" w:hint="eastAsia"/>
        </w:rPr>
        <w:t xml:space="preserve">는 </w:t>
      </w:r>
      <w:r w:rsidR="002A24E0">
        <w:rPr>
          <w:rFonts w:ascii="서울남산체 L" w:eastAsia="서울남산체 L" w:hAnsi="서울남산체 L" w:hint="eastAsia"/>
        </w:rPr>
        <w:t xml:space="preserve">로봇의 </w:t>
      </w:r>
      <w:r w:rsidR="00CB66F6">
        <w:rPr>
          <w:rFonts w:ascii="서울남산체 L" w:eastAsia="서울남산체 L" w:hAnsi="서울남산체 L"/>
        </w:rPr>
        <w:t>pitch angle</w:t>
      </w:r>
      <w:r w:rsidR="00CB66F6">
        <w:rPr>
          <w:rFonts w:ascii="서울남산체 L" w:eastAsia="서울남산체 L" w:hAnsi="서울남산체 L" w:hint="eastAsia"/>
        </w:rPr>
        <w:t xml:space="preserve">을 </w:t>
      </w:r>
      <w:r w:rsidR="0016467C" w:rsidRPr="0016467C">
        <w:rPr>
          <w:rFonts w:ascii="서울남산체 L" w:eastAsia="서울남산체 L" w:hAnsi="서울남산체 L" w:hint="eastAsia"/>
        </w:rPr>
        <w:t>±</w:t>
      </w:r>
      <w:r w:rsidR="0016467C" w:rsidRPr="0016467C">
        <w:rPr>
          <w:rFonts w:ascii="서울남산체 L" w:eastAsia="서울남산체 L" w:hAnsi="서울남산체 L"/>
        </w:rPr>
        <w:t xml:space="preserve"> 5°</w:t>
      </w:r>
      <w:r w:rsidR="0016467C">
        <w:rPr>
          <w:rFonts w:ascii="서울남산체 L" w:eastAsia="서울남산체 L" w:hAnsi="서울남산체 L" w:hint="eastAsia"/>
        </w:rPr>
        <w:t>로 유지하는 것이다.</w:t>
      </w:r>
      <w:r w:rsidR="0016467C">
        <w:rPr>
          <w:rFonts w:ascii="서울남산체 L" w:eastAsia="서울남산체 L" w:hAnsi="서울남산체 L"/>
        </w:rPr>
        <w:t xml:space="preserve"> </w:t>
      </w:r>
      <w:r w:rsidR="00662979">
        <w:rPr>
          <w:rFonts w:ascii="서울남산체 L" w:eastAsia="서울남산체 L" w:hAnsi="서울남산체 L"/>
        </w:rPr>
        <w:t>Angle</w:t>
      </w:r>
      <w:r w:rsidR="00662979">
        <w:rPr>
          <w:rFonts w:ascii="서울남산체 L" w:eastAsia="서울남산체 L" w:hAnsi="서울남산체 L" w:hint="eastAsia"/>
        </w:rPr>
        <w:t>을 오래 유지할수록 더 많은 보상을 받는다.</w:t>
      </w:r>
      <w:r w:rsidR="00AE5A06">
        <w:rPr>
          <w:rFonts w:ascii="서울남산체 L" w:eastAsia="서울남산체 L" w:hAnsi="서울남산체 L"/>
        </w:rPr>
        <w:t xml:space="preserve"> Fig.1</w:t>
      </w:r>
      <w:r w:rsidR="00AE5A06">
        <w:rPr>
          <w:rFonts w:ascii="서울남산체 L" w:eastAsia="서울남산체 L" w:hAnsi="서울남산체 L" w:hint="eastAsia"/>
        </w:rPr>
        <w:t xml:space="preserve">은 </w:t>
      </w:r>
      <w:r w:rsidR="005C6A01">
        <w:rPr>
          <w:rFonts w:ascii="서울남산체 L" w:eastAsia="서울남산체 L" w:hAnsi="서울남산체 L"/>
        </w:rPr>
        <w:t>block diagram</w:t>
      </w:r>
      <w:r w:rsidR="005C6A01">
        <w:rPr>
          <w:rFonts w:ascii="서울남산체 L" w:eastAsia="서울남산체 L" w:hAnsi="서울남산체 L" w:hint="eastAsia"/>
        </w:rPr>
        <w:t>을</w:t>
      </w:r>
      <w:r w:rsidR="005C6A01">
        <w:rPr>
          <w:rFonts w:ascii="서울남산체 L" w:eastAsia="서울남산체 L" w:hAnsi="서울남산체 L"/>
        </w:rPr>
        <w:t>, Fig.2</w:t>
      </w:r>
      <w:r w:rsidR="005C6A01">
        <w:rPr>
          <w:rFonts w:ascii="서울남산체 L" w:eastAsia="서울남산체 L" w:hAnsi="서울남산체 L" w:hint="eastAsia"/>
        </w:rPr>
        <w:t xml:space="preserve">는 </w:t>
      </w:r>
      <w:proofErr w:type="spellStart"/>
      <w:r w:rsidR="00DB156E">
        <w:rPr>
          <w:rFonts w:ascii="서울남산체 L" w:eastAsia="서울남산체 L" w:hAnsi="서울남산체 L" w:hint="eastAsia"/>
        </w:rPr>
        <w:t>밸런싱</w:t>
      </w:r>
      <w:proofErr w:type="spellEnd"/>
      <w:r w:rsidR="00DB156E">
        <w:rPr>
          <w:rFonts w:ascii="서울남산체 L" w:eastAsia="서울남산체 L" w:hAnsi="서울남산체 L" w:hint="eastAsia"/>
        </w:rPr>
        <w:t xml:space="preserve"> 로봇의 </w:t>
      </w:r>
      <w:r w:rsidR="00424CCA">
        <w:rPr>
          <w:rFonts w:ascii="서울남산체 L" w:eastAsia="서울남산체 L" w:hAnsi="서울남산체 L" w:hint="eastAsia"/>
        </w:rPr>
        <w:t>G</w:t>
      </w:r>
      <w:r w:rsidR="00424CCA">
        <w:rPr>
          <w:rFonts w:ascii="서울남산체 L" w:eastAsia="서울남산체 L" w:hAnsi="서울남산체 L"/>
        </w:rPr>
        <w:t xml:space="preserve">azebo </w:t>
      </w:r>
      <w:r w:rsidR="00424CCA">
        <w:rPr>
          <w:rFonts w:ascii="서울남산체 L" w:eastAsia="서울남산체 L" w:hAnsi="서울남산체 L" w:hint="eastAsia"/>
        </w:rPr>
        <w:t>모델</w:t>
      </w:r>
      <w:r w:rsidR="00DB156E">
        <w:rPr>
          <w:rFonts w:ascii="서울남산체 L" w:eastAsia="서울남산체 L" w:hAnsi="서울남산체 L" w:hint="eastAsia"/>
        </w:rPr>
        <w:t>을 보여준다.</w:t>
      </w:r>
    </w:p>
    <w:p w14:paraId="77D6C930" w14:textId="79321F84" w:rsidR="008C7846" w:rsidRDefault="008C7846" w:rsidP="008C7846">
      <w:pPr>
        <w:rPr>
          <w:rFonts w:ascii="서울남산체 L" w:eastAsia="서울남산체 L" w:hAnsi="서울남산체 L"/>
        </w:rPr>
      </w:pPr>
      <w:r w:rsidRPr="008C7846">
        <w:rPr>
          <w:rFonts w:ascii="서울남산체 L" w:eastAsia="서울남산체 L" w:hAnsi="서울남산체 L"/>
          <w:noProof/>
        </w:rPr>
        <w:drawing>
          <wp:inline distT="0" distB="0" distL="0" distR="0" wp14:anchorId="71A00D3F" wp14:editId="0ED76B0A">
            <wp:extent cx="5732145" cy="233108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16B3" w14:textId="6AC058DA" w:rsidR="008C7846" w:rsidRPr="00142F24" w:rsidRDefault="008B732A" w:rsidP="008C7846">
      <w:pPr>
        <w:rPr>
          <w:rFonts w:ascii="서울남산체 L" w:eastAsia="서울남산체 L" w:hAnsi="서울남산체 L"/>
        </w:rPr>
      </w:pPr>
      <w:r w:rsidRPr="008B732A">
        <w:rPr>
          <w:rFonts w:ascii="서울남산체 L" w:eastAsia="서울남산체 L" w:hAnsi="서울남산체 L"/>
          <w:noProof/>
        </w:rPr>
        <w:drawing>
          <wp:inline distT="0" distB="0" distL="0" distR="0" wp14:anchorId="701D9575" wp14:editId="74284456">
            <wp:extent cx="5732145" cy="356425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FD4" w14:textId="1A4A1029" w:rsidR="00502529" w:rsidRPr="00142F24" w:rsidRDefault="00B14803" w:rsidP="008A45EB">
      <w:pPr>
        <w:pStyle w:val="1"/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cs="바탕" w:hint="eastAsia"/>
        </w:rPr>
        <w:lastRenderedPageBreak/>
        <w:t>C</w:t>
      </w:r>
      <w:r>
        <w:rPr>
          <w:rFonts w:ascii="서울남산체 L" w:eastAsia="서울남산체 L" w:hAnsi="서울남산체 L" w:cs="바탕"/>
        </w:rPr>
        <w:t>ontroller</w:t>
      </w:r>
    </w:p>
    <w:p w14:paraId="0ACCB02B" w14:textId="407235CF" w:rsidR="00502529" w:rsidRDefault="007A2EDC" w:rsidP="007A2EDC">
      <w:pPr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/>
        </w:rPr>
        <w:t xml:space="preserve"> </w:t>
      </w:r>
      <w:r>
        <w:rPr>
          <w:rFonts w:ascii="서울남산체 L" w:eastAsia="서울남산체 L" w:hAnsi="서울남산체 L" w:hint="eastAsia"/>
        </w:rPr>
        <w:t xml:space="preserve">로봇의 </w:t>
      </w:r>
      <w:r>
        <w:rPr>
          <w:rFonts w:ascii="서울남산체 L" w:eastAsia="서울남산체 L" w:hAnsi="서울남산체 L"/>
        </w:rPr>
        <w:t xml:space="preserve">IMU </w:t>
      </w:r>
      <w:r>
        <w:rPr>
          <w:rFonts w:ascii="서울남산체 L" w:eastAsia="서울남산체 L" w:hAnsi="서울남산체 L" w:hint="eastAsia"/>
        </w:rPr>
        <w:t>센서는 매</w:t>
      </w:r>
      <w:r w:rsidR="00610727">
        <w:rPr>
          <w:rFonts w:ascii="서울남산체 L" w:eastAsia="서울남산체 L" w:hAnsi="서울남산체 L" w:hint="eastAsia"/>
        </w:rPr>
        <w:t xml:space="preserve">초마다 샤시의 </w:t>
      </w:r>
      <w:r w:rsidR="00610727">
        <w:rPr>
          <w:rFonts w:ascii="서울남산체 L" w:eastAsia="서울남산체 L" w:hAnsi="서울남산체 L"/>
        </w:rPr>
        <w:t>roll, pitch, yaw angle</w:t>
      </w:r>
      <w:r w:rsidR="00610727">
        <w:rPr>
          <w:rFonts w:ascii="서울남산체 L" w:eastAsia="서울남산체 L" w:hAnsi="서울남산체 L" w:hint="eastAsia"/>
        </w:rPr>
        <w:t xml:space="preserve">을 </w:t>
      </w:r>
      <w:r w:rsidR="008B551D">
        <w:rPr>
          <w:rFonts w:ascii="서울남산체 L" w:eastAsia="서울남산체 L" w:hAnsi="서울남산체 L" w:hint="eastAsia"/>
        </w:rPr>
        <w:t>측정하여 컨트롤러로 전송한다.</w:t>
      </w:r>
      <w:r w:rsidR="008B551D">
        <w:rPr>
          <w:rFonts w:ascii="서울남산체 L" w:eastAsia="서울남산체 L" w:hAnsi="서울남산체 L"/>
        </w:rPr>
        <w:t xml:space="preserve"> </w:t>
      </w:r>
      <w:r w:rsidR="004C6E3D">
        <w:rPr>
          <w:rFonts w:ascii="서울남산체 L" w:eastAsia="서울남산체 L" w:hAnsi="서울남산체 L" w:hint="eastAsia"/>
        </w:rPr>
        <w:t>그 다음</w:t>
      </w:r>
      <w:r w:rsidR="004C6E3D">
        <w:rPr>
          <w:rFonts w:ascii="서울남산체 L" w:eastAsia="서울남산체 L" w:hAnsi="서울남산체 L"/>
        </w:rPr>
        <w:t xml:space="preserve">, </w:t>
      </w:r>
      <w:r w:rsidR="004C6E3D">
        <w:rPr>
          <w:rFonts w:ascii="서울남산체 L" w:eastAsia="서울남산체 L" w:hAnsi="서울남산체 L" w:hint="eastAsia"/>
        </w:rPr>
        <w:t xml:space="preserve">컨트롤러는 </w:t>
      </w:r>
      <w:r w:rsidR="00FF134D">
        <w:rPr>
          <w:rFonts w:ascii="서울남산체 L" w:eastAsia="서울남산체 L" w:hAnsi="서울남산체 L" w:hint="eastAsia"/>
        </w:rPr>
        <w:t>설정된</w:t>
      </w:r>
      <w:r w:rsidR="00FF134D">
        <w:rPr>
          <w:rFonts w:ascii="서울남산체 L" w:eastAsia="서울남산체 L" w:hAnsi="서울남산체 L"/>
        </w:rPr>
        <w:t xml:space="preserve"> </w:t>
      </w:r>
      <w:r w:rsidR="00964919">
        <w:rPr>
          <w:rFonts w:ascii="서울남산체 L" w:eastAsia="서울남산체 L" w:hAnsi="서울남산체 L" w:hint="eastAsia"/>
        </w:rPr>
        <w:t>값</w:t>
      </w:r>
      <w:r w:rsidR="00FF134D">
        <w:rPr>
          <w:rFonts w:ascii="서울남산체 L" w:eastAsia="서울남산체 L" w:hAnsi="서울남산체 L" w:hint="eastAsia"/>
        </w:rPr>
        <w:t xml:space="preserve">에 따라 </w:t>
      </w:r>
      <w:r w:rsidR="00964919">
        <w:rPr>
          <w:rFonts w:ascii="서울남산체 L" w:eastAsia="서울남산체 L" w:hAnsi="서울남산체 L" w:hint="eastAsia"/>
        </w:rPr>
        <w:t xml:space="preserve">샤시를 기울이도록 </w:t>
      </w:r>
      <w:r w:rsidR="00411D7F">
        <w:rPr>
          <w:rFonts w:ascii="서울남산체 L" w:eastAsia="서울남산체 L" w:hAnsi="서울남산체 L" w:hint="eastAsia"/>
        </w:rPr>
        <w:t>최적</w:t>
      </w:r>
      <w:r w:rsidR="00A85ED0">
        <w:rPr>
          <w:rFonts w:ascii="서울남산체 L" w:eastAsia="서울남산체 L" w:hAnsi="서울남산체 L" w:hint="eastAsia"/>
        </w:rPr>
        <w:t>의</w:t>
      </w:r>
      <w:r w:rsidR="00FC7C59">
        <w:rPr>
          <w:rFonts w:ascii="서울남산체 L" w:eastAsia="서울남산체 L" w:hAnsi="서울남산체 L" w:hint="eastAsia"/>
        </w:rPr>
        <w:t xml:space="preserve"> 동작 값을 계산한다.</w:t>
      </w:r>
      <w:r w:rsidR="00FC7C59">
        <w:rPr>
          <w:rFonts w:ascii="서울남산체 L" w:eastAsia="서울남산체 L" w:hAnsi="서울남산체 L"/>
        </w:rPr>
        <w:t xml:space="preserve"> </w:t>
      </w:r>
      <w:r w:rsidR="00391BDE">
        <w:rPr>
          <w:rFonts w:ascii="서울남산체 L" w:eastAsia="서울남산체 L" w:hAnsi="서울남산체 L" w:hint="eastAsia"/>
        </w:rPr>
        <w:t>F</w:t>
      </w:r>
      <w:r w:rsidR="00391BDE">
        <w:rPr>
          <w:rFonts w:ascii="서울남산체 L" w:eastAsia="서울남산체 L" w:hAnsi="서울남산체 L"/>
        </w:rPr>
        <w:t>ig.3</w:t>
      </w:r>
      <w:r w:rsidR="00391BDE">
        <w:rPr>
          <w:rFonts w:ascii="서울남산체 L" w:eastAsia="서울남산체 L" w:hAnsi="서울남산체 L" w:hint="eastAsia"/>
        </w:rPr>
        <w:t>은 로봇의 제어 시스템을 보여준다.</w:t>
      </w:r>
    </w:p>
    <w:p w14:paraId="788728CD" w14:textId="0EA5CA43" w:rsidR="004D1264" w:rsidRPr="00142F24" w:rsidRDefault="004D1264" w:rsidP="007A2EDC">
      <w:pPr>
        <w:rPr>
          <w:rFonts w:ascii="서울남산체 L" w:eastAsia="서울남산체 L" w:hAnsi="서울남산체 L"/>
        </w:rPr>
      </w:pPr>
      <w:r w:rsidRPr="004D1264">
        <w:rPr>
          <w:rFonts w:ascii="서울남산체 L" w:eastAsia="서울남산체 L" w:hAnsi="서울남산체 L"/>
          <w:noProof/>
        </w:rPr>
        <w:drawing>
          <wp:inline distT="0" distB="0" distL="0" distR="0" wp14:anchorId="094D2D75" wp14:editId="71145C5A">
            <wp:extent cx="5732145" cy="272478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0D27" w14:textId="26BF921A" w:rsidR="00502529" w:rsidRPr="00142F24" w:rsidRDefault="00126779" w:rsidP="008A45EB">
      <w:pPr>
        <w:pStyle w:val="1"/>
        <w:rPr>
          <w:rFonts w:ascii="서울남산체 L" w:eastAsia="서울남산체 L" w:hAnsi="서울남산체 L"/>
        </w:rPr>
      </w:pPr>
      <w:r w:rsidRPr="00126779">
        <w:rPr>
          <w:rFonts w:ascii="서울남산체 L" w:eastAsia="서울남산체 L" w:hAnsi="서울남산체 L" w:cs="바탕"/>
        </w:rPr>
        <w:t>Reinforcement learning methods as controllers</w:t>
      </w:r>
    </w:p>
    <w:p w14:paraId="6075F798" w14:textId="04BA805A" w:rsidR="00502529" w:rsidRDefault="0051572A" w:rsidP="0051572A">
      <w:pPr>
        <w:ind w:firstLineChars="100" w:firstLine="207"/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>이전에는,</w:t>
      </w:r>
      <w:r>
        <w:rPr>
          <w:rFonts w:ascii="서울남산체 L" w:eastAsia="서울남산체 L" w:hAnsi="서울남산체 L"/>
        </w:rPr>
        <w:t xml:space="preserve"> </w:t>
      </w:r>
      <w:r w:rsidR="00213C47">
        <w:rPr>
          <w:rFonts w:ascii="서울남산체 L" w:eastAsia="서울남산체 L" w:hAnsi="서울남산체 L"/>
        </w:rPr>
        <w:t>PID, Fuzzy PID, PD+I &amp; LQR</w:t>
      </w:r>
      <w:r w:rsidR="00213C47">
        <w:rPr>
          <w:rFonts w:ascii="서울남산체 L" w:eastAsia="서울남산체 L" w:hAnsi="서울남산체 L" w:hint="eastAsia"/>
        </w:rPr>
        <w:t>과 같은 기존 컨트롤러에 대해서 연구했다.</w:t>
      </w:r>
      <w:r w:rsidR="00213C47">
        <w:rPr>
          <w:rFonts w:ascii="서울남산체 L" w:eastAsia="서울남산체 L" w:hAnsi="서울남산체 L"/>
        </w:rPr>
        <w:t xml:space="preserve"> </w:t>
      </w:r>
      <w:r w:rsidR="005C44FC">
        <w:rPr>
          <w:rFonts w:ascii="서울남산체 L" w:eastAsia="서울남산체 L" w:hAnsi="서울남산체 L" w:hint="eastAsia"/>
        </w:rPr>
        <w:t xml:space="preserve">이 방법들의 가장 큰 문제는 </w:t>
      </w:r>
      <w:r w:rsidR="00F00BA6">
        <w:rPr>
          <w:rFonts w:ascii="서울남산체 L" w:eastAsia="서울남산체 L" w:hAnsi="서울남산체 L" w:hint="eastAsia"/>
        </w:rPr>
        <w:t>수동으로 튜닝해야 한다는 것이다.</w:t>
      </w:r>
      <w:r w:rsidR="00BC0D87">
        <w:rPr>
          <w:rFonts w:ascii="서울남산체 L" w:eastAsia="서울남산체 L" w:hAnsi="서울남산체 L"/>
        </w:rPr>
        <w:t xml:space="preserve"> </w:t>
      </w:r>
      <w:r w:rsidR="00BC0D87">
        <w:rPr>
          <w:rFonts w:ascii="서울남산체 L" w:eastAsia="서울남산체 L" w:hAnsi="서울남산체 L" w:hint="eastAsia"/>
        </w:rPr>
        <w:t>따라서 컨트롤러의 최적</w:t>
      </w:r>
      <w:r w:rsidR="00A85ED0">
        <w:rPr>
          <w:rFonts w:ascii="서울남산체 L" w:eastAsia="서울남산체 L" w:hAnsi="서울남산체 L" w:hint="eastAsia"/>
        </w:rPr>
        <w:t>화된</w:t>
      </w:r>
      <w:r w:rsidR="00BC0D87">
        <w:rPr>
          <w:rFonts w:ascii="서울남산체 L" w:eastAsia="서울남산체 L" w:hAnsi="서울남산체 L" w:hint="eastAsia"/>
        </w:rPr>
        <w:t xml:space="preserve"> 값</w:t>
      </w:r>
      <w:r w:rsidR="00EF19DA">
        <w:rPr>
          <w:rFonts w:ascii="서울남산체 L" w:eastAsia="서울남산체 L" w:hAnsi="서울남산체 L" w:hint="eastAsia"/>
        </w:rPr>
        <w:t xml:space="preserve">을 찾는 것은 </w:t>
      </w:r>
      <w:r w:rsidR="00447BD8">
        <w:rPr>
          <w:rFonts w:ascii="서울남산체 L" w:eastAsia="서울남산체 L" w:hAnsi="서울남산체 L" w:hint="eastAsia"/>
        </w:rPr>
        <w:t xml:space="preserve">많은 시도와 에러에 </w:t>
      </w:r>
      <w:r w:rsidR="00416991">
        <w:rPr>
          <w:rFonts w:ascii="서울남산체 L" w:eastAsia="서울남산체 L" w:hAnsi="서울남산체 L" w:hint="eastAsia"/>
        </w:rPr>
        <w:t>의존할 수밖에 없다.</w:t>
      </w:r>
      <w:r w:rsidR="00416991">
        <w:rPr>
          <w:rFonts w:ascii="서울남산체 L" w:eastAsia="서울남산체 L" w:hAnsi="서울남산체 L"/>
        </w:rPr>
        <w:t xml:space="preserve"> </w:t>
      </w:r>
      <w:r w:rsidR="000428A8">
        <w:rPr>
          <w:rFonts w:ascii="서울남산체 L" w:eastAsia="서울남산체 L" w:hAnsi="서울남산체 L" w:hint="eastAsia"/>
        </w:rPr>
        <w:t>대부분의 경우,</w:t>
      </w:r>
      <w:r w:rsidR="000428A8">
        <w:rPr>
          <w:rFonts w:ascii="서울남산체 L" w:eastAsia="서울남산체 L" w:hAnsi="서울남산체 L"/>
        </w:rPr>
        <w:t xml:space="preserve"> </w:t>
      </w:r>
      <w:r w:rsidR="000428A8">
        <w:rPr>
          <w:rFonts w:ascii="서울남산체 L" w:eastAsia="서울남산체 L" w:hAnsi="서울남산체 L" w:hint="eastAsia"/>
        </w:rPr>
        <w:t xml:space="preserve">최적화된 값은 </w:t>
      </w:r>
      <w:r w:rsidR="00B300B7">
        <w:rPr>
          <w:rFonts w:ascii="서울남산체 L" w:eastAsia="서울남산체 L" w:hAnsi="서울남산체 L" w:hint="eastAsia"/>
        </w:rPr>
        <w:t xml:space="preserve">전혀 </w:t>
      </w:r>
      <w:r w:rsidR="0082116A">
        <w:rPr>
          <w:rFonts w:ascii="서울남산체 L" w:eastAsia="서울남산체 L" w:hAnsi="서울남산체 L" w:hint="eastAsia"/>
        </w:rPr>
        <w:t>도달할 수 없다.</w:t>
      </w:r>
      <w:r w:rsidR="00DF4050">
        <w:rPr>
          <w:rFonts w:ascii="서울남산체 L" w:eastAsia="서울남산체 L" w:hAnsi="서울남산체 L"/>
        </w:rPr>
        <w:t xml:space="preserve"> </w:t>
      </w:r>
      <w:r w:rsidR="00784023">
        <w:rPr>
          <w:rFonts w:ascii="서울남산체 L" w:eastAsia="서울남산체 L" w:hAnsi="서울남산체 L"/>
        </w:rPr>
        <w:t>RL</w:t>
      </w:r>
      <w:r w:rsidR="00784023">
        <w:rPr>
          <w:rFonts w:ascii="서울남산체 L" w:eastAsia="서울남산체 L" w:hAnsi="서울남산체 L" w:hint="eastAsia"/>
        </w:rPr>
        <w:t xml:space="preserve">이 컨트롤러로서 갖는 가장 </w:t>
      </w:r>
      <w:r w:rsidR="00930D5A">
        <w:rPr>
          <w:rFonts w:ascii="서울남산체 L" w:eastAsia="서울남산체 L" w:hAnsi="서울남산체 L" w:hint="eastAsia"/>
        </w:rPr>
        <w:t xml:space="preserve">큰 장점은 모델이 스스로 </w:t>
      </w:r>
      <w:r w:rsidR="001F47D1">
        <w:rPr>
          <w:rFonts w:ascii="서울남산체 L" w:eastAsia="서울남산체 L" w:hAnsi="서울남산체 L" w:hint="eastAsia"/>
        </w:rPr>
        <w:t xml:space="preserve">튜닝하여 최적의 값에 </w:t>
      </w:r>
      <w:r w:rsidR="00346521">
        <w:rPr>
          <w:rFonts w:ascii="서울남산체 L" w:eastAsia="서울남산체 L" w:hAnsi="서울남산체 L" w:hint="eastAsia"/>
        </w:rPr>
        <w:t>도달한다는 것이다.</w:t>
      </w:r>
    </w:p>
    <w:p w14:paraId="01DAA17D" w14:textId="1FCD0679" w:rsidR="00346521" w:rsidRPr="00142F24" w:rsidRDefault="00346521" w:rsidP="0051572A">
      <w:pPr>
        <w:ind w:firstLineChars="100" w:firstLine="207"/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 xml:space="preserve">다음 두 섹션에서는 </w:t>
      </w:r>
      <w:r>
        <w:rPr>
          <w:rFonts w:ascii="서울남산체 L" w:eastAsia="서울남산체 L" w:hAnsi="서울남산체 L"/>
        </w:rPr>
        <w:t>Q-learning</w:t>
      </w:r>
      <w:r>
        <w:rPr>
          <w:rFonts w:ascii="서울남산체 L" w:eastAsia="서울남산체 L" w:hAnsi="서울남산체 L" w:hint="eastAsia"/>
        </w:rPr>
        <w:t xml:space="preserve">과 </w:t>
      </w:r>
      <w:r>
        <w:rPr>
          <w:rFonts w:ascii="서울남산체 L" w:eastAsia="서울남산체 L" w:hAnsi="서울남산체 L"/>
        </w:rPr>
        <w:t>DQN</w:t>
      </w:r>
      <w:r>
        <w:rPr>
          <w:rFonts w:ascii="서울남산체 L" w:eastAsia="서울남산체 L" w:hAnsi="서울남산체 L" w:hint="eastAsia"/>
        </w:rPr>
        <w:t>에 대해 논한다.</w:t>
      </w:r>
    </w:p>
    <w:p w14:paraId="28A86A25" w14:textId="2FE936C5" w:rsidR="00502529" w:rsidRPr="00142F24" w:rsidRDefault="00E5661D" w:rsidP="008A45EB">
      <w:pPr>
        <w:pStyle w:val="1"/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>Q</w:t>
      </w:r>
      <w:r>
        <w:rPr>
          <w:rFonts w:ascii="서울남산체 L" w:eastAsia="서울남산체 L" w:hAnsi="서울남산체 L"/>
        </w:rPr>
        <w:t xml:space="preserve"> learning</w:t>
      </w:r>
    </w:p>
    <w:p w14:paraId="29CAA604" w14:textId="0E515417" w:rsidR="00502529" w:rsidRDefault="005B1861" w:rsidP="005B1861">
      <w:pPr>
        <w:ind w:firstLineChars="100" w:firstLine="207"/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>Q</w:t>
      </w:r>
      <w:r>
        <w:rPr>
          <w:rFonts w:ascii="서울남산체 L" w:eastAsia="서울남산체 L" w:hAnsi="서울남산체 L"/>
        </w:rPr>
        <w:t>-learning</w:t>
      </w:r>
      <w:r>
        <w:rPr>
          <w:rFonts w:ascii="서울남산체 L" w:eastAsia="서울남산체 L" w:hAnsi="서울남산체 L" w:hint="eastAsia"/>
        </w:rPr>
        <w:t xml:space="preserve">은 </w:t>
      </w:r>
      <w:r w:rsidR="0003129F" w:rsidRPr="0003129F">
        <w:rPr>
          <w:rFonts w:ascii="서울남산체 L" w:eastAsia="서울남산체 L" w:hAnsi="서울남산체 L"/>
        </w:rPr>
        <w:t xml:space="preserve">Christopher John Cornish </w:t>
      </w:r>
      <w:proofErr w:type="spellStart"/>
      <w:r w:rsidR="0003129F" w:rsidRPr="0003129F">
        <w:rPr>
          <w:rFonts w:ascii="서울남산체 L" w:eastAsia="서울남산체 L" w:hAnsi="서울남산체 L"/>
        </w:rPr>
        <w:t>Hellaby</w:t>
      </w:r>
      <w:proofErr w:type="spellEnd"/>
      <w:r w:rsidR="0003129F" w:rsidRPr="0003129F">
        <w:rPr>
          <w:rFonts w:ascii="서울남산체 L" w:eastAsia="서울남산체 L" w:hAnsi="서울남산체 L"/>
        </w:rPr>
        <w:t xml:space="preserve"> Watkins</w:t>
      </w:r>
      <w:r w:rsidR="0003129F">
        <w:rPr>
          <w:rFonts w:ascii="서울남산체 L" w:eastAsia="서울남산체 L" w:hAnsi="서울남산체 L" w:hint="eastAsia"/>
        </w:rPr>
        <w:t>에 의해 고안되었다.</w:t>
      </w:r>
      <w:r w:rsidR="0003129F">
        <w:rPr>
          <w:rFonts w:ascii="서울남산체 L" w:eastAsia="서울남산체 L" w:hAnsi="서울남산체 L"/>
        </w:rPr>
        <w:t xml:space="preserve"> </w:t>
      </w:r>
      <w:r w:rsidR="00C44A6B">
        <w:rPr>
          <w:rFonts w:ascii="서울남산체 L" w:eastAsia="서울남산체 L" w:hAnsi="서울남산체 L"/>
        </w:rPr>
        <w:t>Watkins</w:t>
      </w:r>
      <w:r w:rsidR="00C44A6B">
        <w:rPr>
          <w:rFonts w:ascii="서울남산체 L" w:eastAsia="서울남산체 L" w:hAnsi="서울남산체 L" w:hint="eastAsia"/>
        </w:rPr>
        <w:t>에 따르면,</w:t>
      </w:r>
      <w:r w:rsidR="00C44A6B">
        <w:rPr>
          <w:rFonts w:ascii="서울남산체 L" w:eastAsia="서울남산체 L" w:hAnsi="서울남산체 L"/>
        </w:rPr>
        <w:t xml:space="preserve"> “</w:t>
      </w:r>
      <w:r w:rsidR="00C44A6B">
        <w:rPr>
          <w:rFonts w:ascii="서울남산체 L" w:eastAsia="서울남산체 L" w:hAnsi="서울남산체 L" w:hint="eastAsia"/>
        </w:rPr>
        <w:t xml:space="preserve">이것은 </w:t>
      </w:r>
      <w:r w:rsidR="00C44A6B">
        <w:rPr>
          <w:rFonts w:ascii="서울남산체 L" w:eastAsia="서울남산체 L" w:hAnsi="서울남산체 L"/>
        </w:rPr>
        <w:t>ag</w:t>
      </w:r>
      <w:r w:rsidR="006A2A20">
        <w:rPr>
          <w:rFonts w:ascii="서울남산체 L" w:eastAsia="서울남산체 L" w:hAnsi="서울남산체 L"/>
        </w:rPr>
        <w:t>ent</w:t>
      </w:r>
      <w:r w:rsidR="00C44A6B">
        <w:rPr>
          <w:rFonts w:ascii="서울남산체 L" w:eastAsia="서울남산체 L" w:hAnsi="서울남산체 L" w:hint="eastAsia"/>
        </w:rPr>
        <w:t xml:space="preserve">에 </w:t>
      </w:r>
      <w:r w:rsidR="00B36095">
        <w:rPr>
          <w:rFonts w:ascii="서울남산체 L" w:eastAsia="서울남산체 L" w:hAnsi="서울남산체 L"/>
        </w:rPr>
        <w:t>domain</w:t>
      </w:r>
      <w:r w:rsidR="00B36095">
        <w:rPr>
          <w:rFonts w:ascii="서울남산체 L" w:eastAsia="서울남산체 L" w:hAnsi="서울남산체 L" w:hint="eastAsia"/>
        </w:rPr>
        <w:t xml:space="preserve"> </w:t>
      </w:r>
      <w:r w:rsidR="00DB6341">
        <w:rPr>
          <w:rFonts w:ascii="서울남산체 L" w:eastAsia="서울남산체 L" w:hAnsi="서울남산체 L"/>
        </w:rPr>
        <w:t>map</w:t>
      </w:r>
      <w:r w:rsidR="00DB6341">
        <w:rPr>
          <w:rFonts w:ascii="서울남산체 L" w:eastAsia="서울남산체 L" w:hAnsi="서울남산체 L" w:hint="eastAsia"/>
        </w:rPr>
        <w:t xml:space="preserve">을 만들 필요 </w:t>
      </w:r>
      <w:r w:rsidR="00360B74">
        <w:rPr>
          <w:rFonts w:ascii="서울남산체 L" w:eastAsia="서울남산체 L" w:hAnsi="서울남산체 L" w:hint="eastAsia"/>
        </w:rPr>
        <w:t>없이,</w:t>
      </w:r>
      <w:r w:rsidR="00360B74">
        <w:rPr>
          <w:rFonts w:ascii="서울남산체 L" w:eastAsia="서울남산체 L" w:hAnsi="서울남산체 L"/>
        </w:rPr>
        <w:t xml:space="preserve"> action</w:t>
      </w:r>
      <w:r w:rsidR="00360B74">
        <w:rPr>
          <w:rFonts w:ascii="서울남산체 L" w:eastAsia="서울남산체 L" w:hAnsi="서울남산체 L" w:hint="eastAsia"/>
        </w:rPr>
        <w:t xml:space="preserve">의 결과를 </w:t>
      </w:r>
      <w:r w:rsidR="00583613">
        <w:rPr>
          <w:rFonts w:ascii="서울남산체 L" w:eastAsia="서울남산체 L" w:hAnsi="서울남산체 L" w:hint="eastAsia"/>
        </w:rPr>
        <w:t xml:space="preserve">경험함으로써 </w:t>
      </w:r>
      <w:r w:rsidR="003542CE">
        <w:rPr>
          <w:rFonts w:ascii="서울남산체 L" w:eastAsia="서울남산체 L" w:hAnsi="서울남산체 L"/>
        </w:rPr>
        <w:t>Markovian domain</w:t>
      </w:r>
      <w:r w:rsidR="003542CE">
        <w:rPr>
          <w:rFonts w:ascii="서울남산체 L" w:eastAsia="서울남산체 L" w:hAnsi="서울남산체 L" w:hint="eastAsia"/>
        </w:rPr>
        <w:t>에서 최적</w:t>
      </w:r>
      <w:r w:rsidR="005278A6">
        <w:rPr>
          <w:rFonts w:ascii="서울남산체 L" w:eastAsia="서울남산체 L" w:hAnsi="서울남산체 L" w:hint="eastAsia"/>
        </w:rPr>
        <w:t>으로</w:t>
      </w:r>
      <w:r w:rsidR="003542CE">
        <w:rPr>
          <w:rFonts w:ascii="서울남산체 L" w:eastAsia="서울남산체 L" w:hAnsi="서울남산체 L" w:hint="eastAsia"/>
        </w:rPr>
        <w:t xml:space="preserve"> 행동</w:t>
      </w:r>
      <w:r w:rsidR="005278A6">
        <w:rPr>
          <w:rFonts w:ascii="서울남산체 L" w:eastAsia="서울남산체 L" w:hAnsi="서울남산체 L" w:hint="eastAsia"/>
        </w:rPr>
        <w:t>하는</w:t>
      </w:r>
      <w:r w:rsidR="003542CE">
        <w:rPr>
          <w:rFonts w:ascii="서울남산체 L" w:eastAsia="서울남산체 L" w:hAnsi="서울남산체 L" w:hint="eastAsia"/>
        </w:rPr>
        <w:t xml:space="preserve"> 법을 배울 수 있는 능력을 제공한다.</w:t>
      </w:r>
      <w:r w:rsidR="00A66860">
        <w:rPr>
          <w:rFonts w:ascii="서울남산체 L" w:eastAsia="서울남산체 L" w:hAnsi="서울남산체 L"/>
        </w:rPr>
        <w:t>”</w:t>
      </w:r>
      <w:r w:rsidR="00A66860">
        <w:rPr>
          <w:rFonts w:ascii="서울남산체 L" w:eastAsia="서울남산체 L" w:hAnsi="서울남산체 L" w:hint="eastAsia"/>
        </w:rPr>
        <w:t>라고 하였다.</w:t>
      </w:r>
      <w:r w:rsidR="006A2A20">
        <w:rPr>
          <w:rFonts w:ascii="서울남산체 L" w:eastAsia="서울남산체 L" w:hAnsi="서울남산체 L"/>
        </w:rPr>
        <w:t xml:space="preserve"> </w:t>
      </w:r>
      <w:r w:rsidR="008A6451">
        <w:rPr>
          <w:rFonts w:ascii="서울남산체 L" w:eastAsia="서울남산체 L" w:hAnsi="서울남산체 L"/>
        </w:rPr>
        <w:t>Markovian domain</w:t>
      </w:r>
      <w:r w:rsidR="008A6451">
        <w:rPr>
          <w:rFonts w:ascii="서울남산체 L" w:eastAsia="서울남산체 L" w:hAnsi="서울남산체 L" w:hint="eastAsia"/>
        </w:rPr>
        <w:t>에서</w:t>
      </w:r>
      <w:r w:rsidR="008A6451">
        <w:rPr>
          <w:rFonts w:ascii="서울남산체 L" w:eastAsia="서울남산체 L" w:hAnsi="서울남산체 L"/>
        </w:rPr>
        <w:t xml:space="preserve">, Q </w:t>
      </w:r>
      <w:r w:rsidR="008A6451">
        <w:rPr>
          <w:rFonts w:ascii="서울남산체 L" w:eastAsia="서울남산체 L" w:hAnsi="서울남산체 L" w:hint="eastAsia"/>
        </w:rPr>
        <w:t>함수</w:t>
      </w:r>
      <w:r w:rsidR="00C11E62">
        <w:rPr>
          <w:rFonts w:ascii="서울남산체 L" w:eastAsia="서울남산체 L" w:hAnsi="서울남산체 L" w:hint="eastAsia"/>
        </w:rPr>
        <w:t xml:space="preserve"> </w:t>
      </w:r>
      <w:r w:rsidR="00C11E62">
        <w:rPr>
          <w:rFonts w:ascii="서울남산체 L" w:eastAsia="서울남산체 L" w:hAnsi="서울남산체 L"/>
        </w:rPr>
        <w:t>-</w:t>
      </w:r>
      <w:r w:rsidR="00C11E62">
        <w:rPr>
          <w:rFonts w:ascii="서울남산체 L" w:eastAsia="서울남산체 L" w:hAnsi="서울남산체 L" w:hint="eastAsia"/>
        </w:rPr>
        <w:t>알고리즘을 사용하여 생성된 모델</w:t>
      </w:r>
      <w:proofErr w:type="gramStart"/>
      <w:r w:rsidR="00C11E62">
        <w:rPr>
          <w:rFonts w:ascii="서울남산체 L" w:eastAsia="서울남산체 L" w:hAnsi="서울남산체 L"/>
        </w:rPr>
        <w:t xml:space="preserve">- </w:t>
      </w:r>
      <w:r w:rsidR="0040169C">
        <w:rPr>
          <w:rFonts w:ascii="서울남산체 L" w:eastAsia="서울남산체 L" w:hAnsi="서울남산체 L" w:hint="eastAsia"/>
        </w:rPr>
        <w:t>는</w:t>
      </w:r>
      <w:proofErr w:type="gramEnd"/>
      <w:r w:rsidR="0040169C">
        <w:rPr>
          <w:rFonts w:ascii="서울남산체 L" w:eastAsia="서울남산체 L" w:hAnsi="서울남산체 L" w:hint="eastAsia"/>
        </w:rPr>
        <w:t xml:space="preserve"> </w:t>
      </w:r>
      <w:r w:rsidR="00FC3A11">
        <w:rPr>
          <w:rFonts w:ascii="서울남산체 L" w:eastAsia="서울남산체 L" w:hAnsi="서울남산체 L" w:hint="eastAsia"/>
        </w:rPr>
        <w:t xml:space="preserve">주어진 </w:t>
      </w:r>
      <w:r w:rsidR="00985161">
        <w:rPr>
          <w:rFonts w:ascii="서울남산체 L" w:eastAsia="서울남산체 L" w:hAnsi="서울남산체 L" w:hint="eastAsia"/>
        </w:rPr>
        <w:t>f</w:t>
      </w:r>
      <w:r w:rsidR="00985161">
        <w:rPr>
          <w:rFonts w:ascii="서울남산체 L" w:eastAsia="서울남산체 L" w:hAnsi="서울남산체 L"/>
        </w:rPr>
        <w:t>inite</w:t>
      </w:r>
      <w:r w:rsidR="00FC3A11">
        <w:rPr>
          <w:rFonts w:ascii="서울남산체 L" w:eastAsia="서울남산체 L" w:hAnsi="서울남산체 L" w:hint="eastAsia"/>
        </w:rPr>
        <w:t xml:space="preserve"> </w:t>
      </w:r>
      <w:r w:rsidR="00985161">
        <w:rPr>
          <w:rFonts w:ascii="서울남산체 L" w:eastAsia="서울남산체 L" w:hAnsi="서울남산체 L"/>
        </w:rPr>
        <w:t>state</w:t>
      </w:r>
      <w:r w:rsidR="00FC3A11">
        <w:rPr>
          <w:rFonts w:ascii="서울남산체 L" w:eastAsia="서울남산체 L" w:hAnsi="서울남산체 L" w:hint="eastAsia"/>
        </w:rPr>
        <w:t xml:space="preserve"> </w:t>
      </w:r>
      <w:r w:rsidR="00FC3A11">
        <w:rPr>
          <w:rFonts w:ascii="서울남산체 L" w:eastAsia="서울남산체 L" w:hAnsi="서울남산체 L"/>
        </w:rPr>
        <w:t>s</w:t>
      </w:r>
      <w:r w:rsidR="00FC3A11">
        <w:rPr>
          <w:rFonts w:ascii="서울남산체 L" w:eastAsia="서울남산체 L" w:hAnsi="서울남산체 L" w:hint="eastAsia"/>
        </w:rPr>
        <w:t xml:space="preserve">와 </w:t>
      </w:r>
      <w:r w:rsidR="00F60884">
        <w:rPr>
          <w:rFonts w:ascii="서울남산체 L" w:eastAsia="서울남산체 L" w:hAnsi="서울남산체 L" w:hint="eastAsia"/>
        </w:rPr>
        <w:t xml:space="preserve">가능한 모든 </w:t>
      </w:r>
      <w:r w:rsidR="00985161">
        <w:rPr>
          <w:rFonts w:ascii="서울남산체 L" w:eastAsia="서울남산체 L" w:hAnsi="서울남산체 L" w:hint="eastAsia"/>
        </w:rPr>
        <w:t>f</w:t>
      </w:r>
      <w:r w:rsidR="00985161">
        <w:rPr>
          <w:rFonts w:ascii="서울남산체 L" w:eastAsia="서울남산체 L" w:hAnsi="서울남산체 L"/>
        </w:rPr>
        <w:t>inite action a</w:t>
      </w:r>
      <w:r w:rsidR="00985161">
        <w:rPr>
          <w:rFonts w:ascii="서울남산체 L" w:eastAsia="서울남산체 L" w:hAnsi="서울남산체 L" w:hint="eastAsia"/>
        </w:rPr>
        <w:t xml:space="preserve">에 대한 </w:t>
      </w:r>
      <w:r w:rsidR="00533B7F">
        <w:rPr>
          <w:rFonts w:ascii="서울남산체 L" w:eastAsia="서울남산체 L" w:hAnsi="서울남산체 L" w:hint="eastAsia"/>
        </w:rPr>
        <w:t xml:space="preserve">기대 </w:t>
      </w:r>
      <w:r w:rsidR="00FE51B0">
        <w:rPr>
          <w:rFonts w:ascii="서울남산체 L" w:eastAsia="서울남산체 L" w:hAnsi="서울남산체 L" w:hint="eastAsia"/>
        </w:rPr>
        <w:t xml:space="preserve">유틸리티를 </w:t>
      </w:r>
      <w:r w:rsidR="00D90DD4">
        <w:rPr>
          <w:rFonts w:ascii="서울남산체 L" w:eastAsia="서울남산체 L" w:hAnsi="서울남산체 L" w:hint="eastAsia"/>
        </w:rPr>
        <w:t>계산한다.</w:t>
      </w:r>
      <w:r w:rsidR="00D90DD4">
        <w:rPr>
          <w:rFonts w:ascii="서울남산체 L" w:eastAsia="서울남산체 L" w:hAnsi="서울남산체 L"/>
        </w:rPr>
        <w:t xml:space="preserve"> </w:t>
      </w:r>
      <w:r w:rsidR="00D90DD4">
        <w:rPr>
          <w:rFonts w:ascii="서울남산체 L" w:eastAsia="서울남산체 L" w:hAnsi="서울남산체 L" w:hint="eastAsia"/>
        </w:rPr>
        <w:t xml:space="preserve">이 경우 </w:t>
      </w:r>
      <w:r w:rsidR="00FC06C4">
        <w:rPr>
          <w:rFonts w:ascii="서울남산체 L" w:eastAsia="서울남산체 L" w:hAnsi="서울남산체 L" w:hint="eastAsia"/>
        </w:rPr>
        <w:t>a</w:t>
      </w:r>
      <w:r w:rsidR="00FC06C4">
        <w:rPr>
          <w:rFonts w:ascii="서울남산체 L" w:eastAsia="서울남산체 L" w:hAnsi="서울남산체 L"/>
        </w:rPr>
        <w:t>gent-</w:t>
      </w:r>
      <w:r w:rsidR="00FC06C4">
        <w:rPr>
          <w:rFonts w:ascii="서울남산체 L" w:eastAsia="서울남산체 L" w:hAnsi="서울남산체 L" w:hint="eastAsia"/>
        </w:rPr>
        <w:t xml:space="preserve">여기서는 로봇-는 </w:t>
      </w:r>
      <w:r w:rsidR="00D15227">
        <w:rPr>
          <w:rFonts w:ascii="서울남산체 L" w:eastAsia="서울남산체 L" w:hAnsi="서울남산체 L"/>
        </w:rPr>
        <w:t>Q(</w:t>
      </w:r>
      <w:proofErr w:type="spellStart"/>
      <w:proofErr w:type="gramStart"/>
      <w:r w:rsidR="00D15227">
        <w:rPr>
          <w:rFonts w:ascii="서울남산체 L" w:eastAsia="서울남산체 L" w:hAnsi="서울남산체 L"/>
        </w:rPr>
        <w:t>s,a</w:t>
      </w:r>
      <w:proofErr w:type="spellEnd"/>
      <w:proofErr w:type="gramEnd"/>
      <w:r w:rsidR="00D15227">
        <w:rPr>
          <w:rFonts w:ascii="서울남산체 L" w:eastAsia="서울남산체 L" w:hAnsi="서울남산체 L"/>
        </w:rPr>
        <w:t>)</w:t>
      </w:r>
      <w:r w:rsidR="00D15227">
        <w:rPr>
          <w:rFonts w:ascii="서울남산체 L" w:eastAsia="서울남산체 L" w:hAnsi="서울남산체 L" w:hint="eastAsia"/>
        </w:rPr>
        <w:t xml:space="preserve">의 값이 가장 큰 최적의 </w:t>
      </w:r>
      <w:r w:rsidR="00D15227">
        <w:rPr>
          <w:rFonts w:ascii="서울남산체 L" w:eastAsia="서울남산체 L" w:hAnsi="서울남산체 L"/>
        </w:rPr>
        <w:t>action</w:t>
      </w:r>
      <w:r w:rsidR="00D15227">
        <w:rPr>
          <w:rFonts w:ascii="서울남산체 L" w:eastAsia="서울남산체 L" w:hAnsi="서울남산체 L" w:hint="eastAsia"/>
        </w:rPr>
        <w:t>을 선택하며,</w:t>
      </w:r>
      <w:r w:rsidR="00D15227">
        <w:rPr>
          <w:rFonts w:ascii="서울남산체 L" w:eastAsia="서울남산체 L" w:hAnsi="서울남산체 L"/>
        </w:rPr>
        <w:t xml:space="preserve"> </w:t>
      </w:r>
      <w:r w:rsidR="00D15227">
        <w:rPr>
          <w:rFonts w:ascii="서울남산체 L" w:eastAsia="서울남산체 L" w:hAnsi="서울남산체 L" w:hint="eastAsia"/>
        </w:rPr>
        <w:t xml:space="preserve">이 </w:t>
      </w:r>
      <w:r w:rsidR="00D15227">
        <w:rPr>
          <w:rFonts w:ascii="서울남산체 L" w:eastAsia="서울남산체 L" w:hAnsi="서울남산체 L"/>
        </w:rPr>
        <w:t xml:space="preserve">action </w:t>
      </w:r>
      <w:r w:rsidR="00D15227">
        <w:rPr>
          <w:rFonts w:ascii="서울남산체 L" w:eastAsia="서울남산체 L" w:hAnsi="서울남산체 L" w:hint="eastAsia"/>
        </w:rPr>
        <w:t xml:space="preserve">선택 </w:t>
      </w:r>
      <w:r w:rsidR="009D7319">
        <w:rPr>
          <w:rFonts w:ascii="서울남산체 L" w:eastAsia="서울남산체 L" w:hAnsi="서울남산체 L" w:hint="eastAsia"/>
        </w:rPr>
        <w:t xml:space="preserve">규칙을 </w:t>
      </w:r>
      <w:r w:rsidR="009D7319">
        <w:rPr>
          <w:rFonts w:ascii="서울남산체 L" w:eastAsia="서울남산체 L" w:hAnsi="서울남산체 L"/>
        </w:rPr>
        <w:t>Policy</w:t>
      </w:r>
      <w:r w:rsidR="009D7319">
        <w:rPr>
          <w:rFonts w:ascii="서울남산체 L" w:eastAsia="서울남산체 L" w:hAnsi="서울남산체 L" w:hint="eastAsia"/>
        </w:rPr>
        <w:t>라고 부른다.</w:t>
      </w:r>
      <w:r w:rsidR="001014D9">
        <w:rPr>
          <w:rFonts w:ascii="서울남산체 L" w:eastAsia="서울남산체 L" w:hAnsi="서울남산체 L"/>
        </w:rPr>
        <w:t xml:space="preserve"> 처</w:t>
      </w:r>
      <w:r w:rsidR="00616414">
        <w:rPr>
          <w:rFonts w:ascii="서울남산체 L" w:eastAsia="서울남산체 L" w:hAnsi="서울남산체 L" w:hint="eastAsia"/>
        </w:rPr>
        <w:t xml:space="preserve">음 </w:t>
      </w:r>
      <w:r w:rsidR="00616414">
        <w:rPr>
          <w:rFonts w:ascii="서울남산체 L" w:eastAsia="서울남산체 L" w:hAnsi="서울남산체 L"/>
        </w:rPr>
        <w:t>Q(</w:t>
      </w:r>
      <w:proofErr w:type="spellStart"/>
      <w:proofErr w:type="gramStart"/>
      <w:r w:rsidR="00616414">
        <w:rPr>
          <w:rFonts w:ascii="서울남산체 L" w:eastAsia="서울남산체 L" w:hAnsi="서울남산체 L"/>
        </w:rPr>
        <w:t>s,a</w:t>
      </w:r>
      <w:proofErr w:type="spellEnd"/>
      <w:proofErr w:type="gramEnd"/>
      <w:r w:rsidR="00616414">
        <w:rPr>
          <w:rFonts w:ascii="서울남산체 L" w:eastAsia="서울남산체 L" w:hAnsi="서울남산체 L"/>
        </w:rPr>
        <w:t xml:space="preserve">) </w:t>
      </w:r>
      <w:r w:rsidR="00616414">
        <w:rPr>
          <w:rFonts w:ascii="서울남산체 L" w:eastAsia="서울남산체 L" w:hAnsi="서울남산체 L" w:hint="eastAsia"/>
        </w:rPr>
        <w:t xml:space="preserve">값은 </w:t>
      </w:r>
      <w:r w:rsidR="00616414">
        <w:rPr>
          <w:rFonts w:ascii="서울남산체 L" w:eastAsia="서울남산체 L" w:hAnsi="서울남산체 L"/>
        </w:rPr>
        <w:t>0</w:t>
      </w:r>
      <w:r w:rsidR="00616414">
        <w:rPr>
          <w:rFonts w:ascii="서울남산체 L" w:eastAsia="서울남산체 L" w:hAnsi="서울남산체 L" w:hint="eastAsia"/>
        </w:rPr>
        <w:t xml:space="preserve">으로 </w:t>
      </w:r>
      <w:r w:rsidR="006133DC">
        <w:rPr>
          <w:rFonts w:ascii="서울남산체 L" w:eastAsia="서울남산체 L" w:hAnsi="서울남산체 L" w:hint="eastAsia"/>
        </w:rPr>
        <w:t>가정</w:t>
      </w:r>
      <w:r w:rsidR="00616414">
        <w:rPr>
          <w:rFonts w:ascii="서울남산체 L" w:eastAsia="서울남산체 L" w:hAnsi="서울남산체 L" w:hint="eastAsia"/>
        </w:rPr>
        <w:t>한다.</w:t>
      </w:r>
      <w:r w:rsidR="000F0A5D">
        <w:rPr>
          <w:rFonts w:ascii="서울남산체 L" w:eastAsia="서울남산체 L" w:hAnsi="서울남산체 L"/>
        </w:rPr>
        <w:t xml:space="preserve"> </w:t>
      </w:r>
      <w:r w:rsidR="000F0A5D">
        <w:rPr>
          <w:rFonts w:ascii="서울남산체 L" w:eastAsia="서울남산체 L" w:hAnsi="서울남산체 L" w:hint="eastAsia"/>
        </w:rPr>
        <w:t>모든 훈련</w:t>
      </w:r>
      <w:r w:rsidR="000F0A5D">
        <w:rPr>
          <w:rFonts w:ascii="서울남산체 L" w:eastAsia="서울남산체 L" w:hAnsi="서울남산체 L"/>
        </w:rPr>
        <w:t xml:space="preserve"> </w:t>
      </w:r>
      <w:r w:rsidR="000F0A5D">
        <w:rPr>
          <w:rFonts w:ascii="서울남산체 L" w:eastAsia="서울남산체 L" w:hAnsi="서울남산체 L" w:hint="eastAsia"/>
        </w:rPr>
        <w:t>단계가 끝나면,</w:t>
      </w:r>
      <w:r w:rsidR="000F0A5D">
        <w:rPr>
          <w:rFonts w:ascii="서울남산체 L" w:eastAsia="서울남산체 L" w:hAnsi="서울남산체 L"/>
        </w:rPr>
        <w:t xml:space="preserve"> </w:t>
      </w:r>
      <w:r w:rsidR="00832B5D">
        <w:rPr>
          <w:rFonts w:ascii="서울남산체 L" w:eastAsia="서울남산체 L" w:hAnsi="서울남산체 L" w:hint="eastAsia"/>
        </w:rPr>
        <w:t xml:space="preserve">값은 </w:t>
      </w:r>
      <w:r w:rsidR="00980AA5">
        <w:rPr>
          <w:rFonts w:ascii="서울남산체 L" w:eastAsia="서울남산체 L" w:hAnsi="서울남산체 L" w:hint="eastAsia"/>
        </w:rPr>
        <w:t>아래의</w:t>
      </w:r>
      <w:r w:rsidR="00832B5D">
        <w:rPr>
          <w:rFonts w:ascii="서울남산체 L" w:eastAsia="서울남산체 L" w:hAnsi="서울남산체 L" w:hint="eastAsia"/>
        </w:rPr>
        <w:t xml:space="preserve"> 식에 따라 </w:t>
      </w:r>
      <w:r w:rsidR="008B2824">
        <w:rPr>
          <w:rFonts w:ascii="서울남산체 L" w:eastAsia="서울남산체 L" w:hAnsi="서울남산체 L" w:hint="eastAsia"/>
        </w:rPr>
        <w:t>업데이트</w:t>
      </w:r>
      <w:r w:rsidR="00832B5D">
        <w:rPr>
          <w:rFonts w:ascii="서울남산체 L" w:eastAsia="서울남산체 L" w:hAnsi="서울남산체 L" w:hint="eastAsia"/>
        </w:rPr>
        <w:t>된다.</w:t>
      </w:r>
    </w:p>
    <w:p w14:paraId="1B774062" w14:textId="523DBF8C" w:rsidR="000B597A" w:rsidRPr="00142F24" w:rsidRDefault="000B597A" w:rsidP="00A41CB1">
      <w:pPr>
        <w:ind w:firstLineChars="100" w:firstLine="207"/>
        <w:jc w:val="center"/>
        <w:rPr>
          <w:rFonts w:ascii="서울남산체 L" w:eastAsia="서울남산체 L" w:hAnsi="서울남산체 L"/>
        </w:rPr>
      </w:pPr>
      <m:oMath>
        <m:r>
          <w:rPr>
            <w:rFonts w:ascii="Cambria Math" w:eastAsia="서울남산체 L" w:hAnsi="Cambria Math"/>
          </w:rPr>
          <m:t>Q</m:t>
        </m:r>
        <m:d>
          <m:dPr>
            <m:ctrlPr>
              <w:rPr>
                <w:rFonts w:ascii="Cambria Math" w:eastAsia="서울남산체 L" w:hAnsi="Cambria Math"/>
                <w:i/>
              </w:rPr>
            </m:ctrlPr>
          </m:dPr>
          <m:e>
            <m:r>
              <w:rPr>
                <w:rFonts w:ascii="Cambria Math" w:eastAsia="서울남산체 L" w:hAnsi="Cambria Math"/>
              </w:rPr>
              <m:t>s,</m:t>
            </m:r>
            <m:sSub>
              <m:sSubPr>
                <m:ctrlPr>
                  <w:rPr>
                    <w:rFonts w:ascii="Cambria Math" w:eastAsia="서울남산체 L" w:hAnsi="Cambria Math"/>
                    <w:i/>
                  </w:rPr>
                </m:ctrlPr>
              </m:sSubPr>
              <m:e>
                <m:r>
                  <w:rPr>
                    <w:rFonts w:ascii="Cambria Math" w:eastAsia="서울남산체 L" w:hAnsi="Cambria Math"/>
                  </w:rPr>
                  <m:t>a</m:t>
                </m:r>
              </m:e>
              <m:sub>
                <m:r>
                  <w:rPr>
                    <w:rFonts w:ascii="Cambria Math" w:eastAsia="서울남산체 L" w:hAnsi="Cambria Math"/>
                  </w:rPr>
                  <m:t>t</m:t>
                </m:r>
              </m:sub>
            </m:sSub>
          </m:e>
        </m:d>
        <m:r>
          <w:rPr>
            <w:rFonts w:ascii="Cambria Math" w:eastAsia="서울남산체 L" w:hAnsi="Cambria Math"/>
          </w:rPr>
          <m:t>←Q</m:t>
        </m:r>
        <m:d>
          <m:dPr>
            <m:ctrlPr>
              <w:rPr>
                <w:rFonts w:ascii="Cambria Math" w:eastAsia="서울남산체 L" w:hAnsi="Cambria Math"/>
                <w:i/>
              </w:rPr>
            </m:ctrlPr>
          </m:dPr>
          <m:e>
            <m:r>
              <w:rPr>
                <w:rFonts w:ascii="Cambria Math" w:eastAsia="서울남산체 L" w:hAnsi="Cambria Math"/>
              </w:rPr>
              <m:t xml:space="preserve">s, </m:t>
            </m:r>
            <m:sSub>
              <m:sSubPr>
                <m:ctrlPr>
                  <w:rPr>
                    <w:rFonts w:ascii="Cambria Math" w:eastAsia="서울남산체 L" w:hAnsi="Cambria Math"/>
                    <w:i/>
                  </w:rPr>
                </m:ctrlPr>
              </m:sSubPr>
              <m:e>
                <m:r>
                  <w:rPr>
                    <w:rFonts w:ascii="Cambria Math" w:eastAsia="서울남산체 L" w:hAnsi="Cambria Math"/>
                  </w:rPr>
                  <m:t>a</m:t>
                </m:r>
              </m:e>
              <m:sub>
                <m:r>
                  <w:rPr>
                    <w:rFonts w:ascii="Cambria Math" w:eastAsia="서울남산체 L" w:hAnsi="Cambria Math"/>
                  </w:rPr>
                  <m:t>t</m:t>
                </m:r>
              </m:sub>
            </m:sSub>
          </m:e>
        </m:d>
        <m:r>
          <w:rPr>
            <w:rFonts w:ascii="Cambria Math" w:eastAsia="서울남산체 L" w:hAnsi="Cambria Math"/>
          </w:rPr>
          <m:t>+α(r+γ</m:t>
        </m:r>
        <m:func>
          <m:funcPr>
            <m:ctrlPr>
              <w:rPr>
                <w:rFonts w:ascii="Cambria Math" w:eastAsia="서울남산체 L" w:hAnsi="Cambria Math"/>
              </w:rPr>
            </m:ctrlPr>
          </m:funcPr>
          <m:fName>
            <m:r>
              <w:rPr>
                <w:rFonts w:ascii="Cambria Math" w:eastAsia="서울남산체 L" w:hAnsi="Cambria Math"/>
              </w:rPr>
              <m:t>max</m:t>
            </m:r>
          </m:fName>
          <m:e>
            <m:r>
              <w:rPr>
                <w:rFonts w:ascii="Cambria Math" w:eastAsia="서울남산체 L" w:hAnsi="Cambria Math"/>
              </w:rPr>
              <m:t>Q(</m:t>
            </m:r>
            <m:sSub>
              <m:sSubPr>
                <m:ctrlPr>
                  <w:rPr>
                    <w:rFonts w:ascii="Cambria Math" w:eastAsia="서울남산체 L" w:hAnsi="Cambria Math"/>
                    <w:i/>
                  </w:rPr>
                </m:ctrlPr>
              </m:sSubPr>
              <m:e>
                <m:r>
                  <w:rPr>
                    <w:rFonts w:ascii="Cambria Math" w:eastAsia="서울남산체 L" w:hAnsi="Cambria Math"/>
                  </w:rPr>
                  <m:t>s</m:t>
                </m:r>
              </m:e>
              <m:sub>
                <m:r>
                  <w:rPr>
                    <w:rFonts w:ascii="Cambria Math" w:eastAsia="서울남산체 L" w:hAnsi="Cambria Math"/>
                  </w:rPr>
                  <m:t>t+1</m:t>
                </m:r>
              </m:sub>
            </m:sSub>
            <m:r>
              <w:rPr>
                <w:rFonts w:ascii="Cambria Math" w:eastAsia="서울남산체 L" w:hAnsi="Cambria Math"/>
              </w:rPr>
              <m:t>, a))</m:t>
            </m:r>
          </m:e>
        </m:func>
      </m:oMath>
      <w:r w:rsidR="00A41CB1">
        <w:rPr>
          <w:rFonts w:ascii="서울남산체 L" w:eastAsia="서울남산체 L" w:hAnsi="서울남산체 L"/>
        </w:rPr>
        <w:t xml:space="preserve">     (1)</w:t>
      </w:r>
    </w:p>
    <w:p w14:paraId="5E4FA950" w14:textId="1D86BF70" w:rsidR="00502529" w:rsidRPr="00142F24" w:rsidRDefault="00E07534" w:rsidP="008A45EB">
      <w:pPr>
        <w:pStyle w:val="1"/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cs="바탕"/>
        </w:rPr>
        <w:lastRenderedPageBreak/>
        <w:t>Algorithm</w:t>
      </w:r>
    </w:p>
    <w:p w14:paraId="18353F17" w14:textId="22A0104A" w:rsidR="004D1264" w:rsidRDefault="00EA26BB" w:rsidP="00EA26BB">
      <w:pPr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 xml:space="preserve"> 본 논문에서 </w:t>
      </w:r>
      <w:r w:rsidR="00C04448">
        <w:rPr>
          <w:rFonts w:ascii="서울남산체 L" w:eastAsia="서울남산체 L" w:hAnsi="서울남산체 L" w:hint="eastAsia"/>
        </w:rPr>
        <w:t xml:space="preserve">모델의 목적은 </w:t>
      </w:r>
      <w:r w:rsidR="00910A6A">
        <w:rPr>
          <w:rFonts w:ascii="서울남산체 L" w:eastAsia="서울남산체 L" w:hAnsi="서울남산체 L" w:hint="eastAsia"/>
        </w:rPr>
        <w:t>제한 각도</w:t>
      </w:r>
      <w:r w:rsidR="00AA30E9">
        <w:rPr>
          <w:rFonts w:ascii="서울남산체 L" w:eastAsia="서울남산체 L" w:hAnsi="서울남산체 L" w:hint="eastAsia"/>
        </w:rPr>
        <w:t>(</w:t>
      </w:r>
      <w:r w:rsidR="005978B7" w:rsidRPr="0016467C">
        <w:rPr>
          <w:rFonts w:ascii="서울남산체 L" w:eastAsia="서울남산체 L" w:hAnsi="서울남산체 L" w:hint="eastAsia"/>
        </w:rPr>
        <w:t>±</w:t>
      </w:r>
      <w:r w:rsidR="005978B7" w:rsidRPr="0016467C">
        <w:rPr>
          <w:rFonts w:ascii="서울남산체 L" w:eastAsia="서울남산체 L" w:hAnsi="서울남산체 L"/>
        </w:rPr>
        <w:t xml:space="preserve"> 5°</w:t>
      </w:r>
      <w:r w:rsidR="00AA30E9">
        <w:rPr>
          <w:rFonts w:ascii="서울남산체 L" w:eastAsia="서울남산체 L" w:hAnsi="서울남산체 L"/>
        </w:rPr>
        <w:t>)</w:t>
      </w:r>
      <w:r w:rsidR="00910A6A">
        <w:rPr>
          <w:rFonts w:ascii="서울남산체 L" w:eastAsia="서울남산체 L" w:hAnsi="서울남산체 L" w:hint="eastAsia"/>
        </w:rPr>
        <w:t>를 유지하는 것이다.</w:t>
      </w:r>
      <w:r w:rsidR="005978B7">
        <w:rPr>
          <w:rFonts w:ascii="서울남산체 L" w:eastAsia="서울남산체 L" w:hAnsi="서울남산체 L"/>
        </w:rPr>
        <w:t xml:space="preserve"> </w:t>
      </w:r>
      <w:r w:rsidR="005978B7">
        <w:rPr>
          <w:rFonts w:ascii="서울남산체 L" w:eastAsia="서울남산체 L" w:hAnsi="서울남산체 L" w:hint="eastAsia"/>
        </w:rPr>
        <w:t>우선</w:t>
      </w:r>
      <w:r w:rsidR="005978B7">
        <w:rPr>
          <w:rFonts w:ascii="서울남산체 L" w:eastAsia="서울남산체 L" w:hAnsi="서울남산체 L"/>
        </w:rPr>
        <w:t xml:space="preserve"> </w:t>
      </w:r>
      <w:r w:rsidR="005978B7">
        <w:rPr>
          <w:rFonts w:ascii="서울남산체 L" w:eastAsia="서울남산체 L" w:hAnsi="서울남산체 L" w:hint="eastAsia"/>
        </w:rPr>
        <w:t>로봇 모델,</w:t>
      </w:r>
      <w:r w:rsidR="005978B7">
        <w:rPr>
          <w:rFonts w:ascii="서울남산체 L" w:eastAsia="서울남산체 L" w:hAnsi="서울남산체 L"/>
        </w:rPr>
        <w:t xml:space="preserve"> Q matrix, </w:t>
      </w:r>
      <w:r w:rsidR="00250DB8">
        <w:rPr>
          <w:rFonts w:ascii="서울남산체 L" w:eastAsia="서울남산체 L" w:hAnsi="서울남산체 L"/>
        </w:rPr>
        <w:t xml:space="preserve">policy </w:t>
      </w:r>
      <w:r w:rsidR="00250DB8" w:rsidRPr="00250DB8">
        <w:rPr>
          <w:rFonts w:ascii="서울남산체 L" w:eastAsia="서울남산체 L" w:hAnsi="서울남산체 L" w:hint="eastAsia"/>
        </w:rPr>
        <w:t>π</w:t>
      </w:r>
      <w:r w:rsidR="00250DB8">
        <w:rPr>
          <w:rFonts w:ascii="서울남산체 L" w:eastAsia="서울남산체 L" w:hAnsi="서울남산체 L" w:hint="eastAsia"/>
        </w:rPr>
        <w:t>를 초기화한다.</w:t>
      </w:r>
      <w:r w:rsidR="00250DB8">
        <w:rPr>
          <w:rFonts w:ascii="서울남산체 L" w:eastAsia="서울남산체 L" w:hAnsi="서울남산체 L"/>
        </w:rPr>
        <w:t xml:space="preserve"> </w:t>
      </w:r>
      <w:r w:rsidR="00250DB8">
        <w:rPr>
          <w:rFonts w:ascii="서울남산체 L" w:eastAsia="서울남산체 L" w:hAnsi="서울남산체 L" w:hint="eastAsia"/>
        </w:rPr>
        <w:t>몇 가지 흥미로운 점들이 있는데,</w:t>
      </w:r>
      <w:r w:rsidR="00250DB8">
        <w:rPr>
          <w:rFonts w:ascii="서울남산체 L" w:eastAsia="서울남산체 L" w:hAnsi="서울남산체 L"/>
        </w:rPr>
        <w:t xml:space="preserve"> </w:t>
      </w:r>
      <w:r w:rsidR="00A17408">
        <w:rPr>
          <w:rFonts w:ascii="서울남산체 L" w:eastAsia="서울남산체 L" w:hAnsi="서울남산체 L"/>
        </w:rPr>
        <w:t>state</w:t>
      </w:r>
      <w:r w:rsidR="00A17408">
        <w:rPr>
          <w:rFonts w:ascii="서울남산체 L" w:eastAsia="서울남산체 L" w:hAnsi="서울남산체 L" w:hint="eastAsia"/>
        </w:rPr>
        <w:t xml:space="preserve">는 </w:t>
      </w:r>
      <w:r w:rsidR="00280EFB">
        <w:rPr>
          <w:rFonts w:ascii="서울남산체 L" w:eastAsia="서울남산체 L" w:hAnsi="서울남산체 L" w:hint="eastAsia"/>
        </w:rPr>
        <w:t>유한하지 않다.</w:t>
      </w:r>
      <w:r w:rsidR="00280EFB">
        <w:rPr>
          <w:rFonts w:ascii="서울남산체 L" w:eastAsia="서울남산체 L" w:hAnsi="서울남산체 L"/>
        </w:rPr>
        <w:t xml:space="preserve"> </w:t>
      </w:r>
      <w:r w:rsidR="00676647">
        <w:rPr>
          <w:rFonts w:ascii="서울남산체 L" w:eastAsia="서울남산체 L" w:hAnsi="서울남산체 L" w:hint="eastAsia"/>
        </w:rPr>
        <w:t>제한 범위 내에서,</w:t>
      </w:r>
      <w:r w:rsidR="00676647">
        <w:rPr>
          <w:rFonts w:ascii="서울남산체 L" w:eastAsia="서울남산체 L" w:hAnsi="서울남산체 L"/>
        </w:rPr>
        <w:t xml:space="preserve"> </w:t>
      </w:r>
      <w:r w:rsidR="00623446">
        <w:rPr>
          <w:rFonts w:ascii="서울남산체 L" w:eastAsia="서울남산체 L" w:hAnsi="서울남산체 L" w:hint="eastAsia"/>
        </w:rPr>
        <w:t>수백,</w:t>
      </w:r>
      <w:r w:rsidR="00623446">
        <w:rPr>
          <w:rFonts w:ascii="서울남산체 L" w:eastAsia="서울남산체 L" w:hAnsi="서울남산체 L"/>
        </w:rPr>
        <w:t xml:space="preserve"> </w:t>
      </w:r>
      <w:r w:rsidR="00623446">
        <w:rPr>
          <w:rFonts w:ascii="서울남산체 L" w:eastAsia="서울남산체 L" w:hAnsi="서울남산체 L" w:hint="eastAsia"/>
        </w:rPr>
        <w:t xml:space="preserve">수천 개의 </w:t>
      </w:r>
      <w:r w:rsidR="00623446">
        <w:rPr>
          <w:rFonts w:ascii="서울남산체 L" w:eastAsia="서울남산체 L" w:hAnsi="서울남산체 L"/>
        </w:rPr>
        <w:t>pitch angle</w:t>
      </w:r>
      <w:r w:rsidR="00347473">
        <w:rPr>
          <w:rFonts w:ascii="서울남산체 L" w:eastAsia="서울남산체 L" w:hAnsi="서울남산체 L" w:hint="eastAsia"/>
        </w:rPr>
        <w:t>이 가능하다.</w:t>
      </w:r>
      <w:r w:rsidR="00162A1A">
        <w:rPr>
          <w:rFonts w:ascii="서울남산체 L" w:eastAsia="서울남산체 L" w:hAnsi="서울남산체 L"/>
        </w:rPr>
        <w:t xml:space="preserve"> </w:t>
      </w:r>
      <w:r w:rsidR="00162A1A">
        <w:rPr>
          <w:rFonts w:ascii="서울남산체 L" w:eastAsia="서울남산체 L" w:hAnsi="서울남산체 L" w:hint="eastAsia"/>
        </w:rPr>
        <w:t xml:space="preserve">수천 개의 </w:t>
      </w:r>
      <w:r w:rsidR="00162A1A">
        <w:rPr>
          <w:rFonts w:ascii="서울남산체 L" w:eastAsia="서울남산체 L" w:hAnsi="서울남산체 L"/>
        </w:rPr>
        <w:t>column</w:t>
      </w:r>
      <w:r w:rsidR="00162A1A">
        <w:rPr>
          <w:rFonts w:ascii="서울남산체 L" w:eastAsia="서울남산체 L" w:hAnsi="서울남산체 L" w:hint="eastAsia"/>
        </w:rPr>
        <w:t xml:space="preserve">을 갖는 건 </w:t>
      </w:r>
      <w:r w:rsidR="00A04A96">
        <w:rPr>
          <w:rFonts w:ascii="서울남산체 L" w:eastAsia="서울남산체 L" w:hAnsi="서울남산체 L" w:hint="eastAsia"/>
        </w:rPr>
        <w:t>가능하지 않다.</w:t>
      </w:r>
      <w:r w:rsidR="00CA6B23">
        <w:rPr>
          <w:rFonts w:ascii="서울남산체 L" w:eastAsia="서울남산체 L" w:hAnsi="서울남산체 L"/>
        </w:rPr>
        <w:t xml:space="preserve"> </w:t>
      </w:r>
      <w:r w:rsidR="00CA6B23">
        <w:rPr>
          <w:rFonts w:ascii="서울남산체 L" w:eastAsia="서울남산체 L" w:hAnsi="서울남산체 L" w:hint="eastAsia"/>
        </w:rPr>
        <w:t xml:space="preserve">따라서 본 연구에서는 </w:t>
      </w:r>
      <w:r w:rsidR="0059326C">
        <w:rPr>
          <w:rFonts w:ascii="서울남산체 L" w:eastAsia="서울남산체 L" w:hAnsi="서울남산체 L"/>
        </w:rPr>
        <w:t xml:space="preserve">state </w:t>
      </w:r>
      <w:r w:rsidR="0059326C">
        <w:rPr>
          <w:rFonts w:ascii="서울남산체 L" w:eastAsia="서울남산체 L" w:hAnsi="서울남산체 L" w:hint="eastAsia"/>
        </w:rPr>
        <w:t xml:space="preserve">값을 </w:t>
      </w:r>
      <w:r w:rsidR="00E6245D" w:rsidRPr="00E6245D">
        <w:rPr>
          <w:rFonts w:ascii="서울남산체 L" w:eastAsia="서울남산체 L" w:hAnsi="서울남산체 L"/>
        </w:rPr>
        <w:t>-10°</w:t>
      </w:r>
      <w:r w:rsidR="00E6245D" w:rsidRPr="00E6245D">
        <w:rPr>
          <w:rFonts w:ascii="서울남산체 L" w:eastAsia="서울남산체 L" w:hAnsi="서울남산체 L" w:hint="eastAsia"/>
        </w:rPr>
        <w:t>에서</w:t>
      </w:r>
      <w:r w:rsidR="00E6245D" w:rsidRPr="00E6245D">
        <w:rPr>
          <w:rFonts w:ascii="서울남산체 L" w:eastAsia="서울남산체 L" w:hAnsi="서울남산체 L"/>
        </w:rPr>
        <w:t xml:space="preserve"> 10°</w:t>
      </w:r>
      <w:r w:rsidR="00E6245D">
        <w:rPr>
          <w:rFonts w:ascii="서울남산체 L" w:eastAsia="서울남산체 L" w:hAnsi="서울남산체 L" w:hint="eastAsia"/>
        </w:rPr>
        <w:t xml:space="preserve">까지 </w:t>
      </w:r>
      <w:r w:rsidR="00E6245D">
        <w:rPr>
          <w:rFonts w:ascii="서울남산체 L" w:eastAsia="서울남산체 L" w:hAnsi="서울남산체 L"/>
        </w:rPr>
        <w:t>20</w:t>
      </w:r>
      <w:r w:rsidR="00E6245D">
        <w:rPr>
          <w:rFonts w:ascii="서울남산체 L" w:eastAsia="서울남산체 L" w:hAnsi="서울남산체 L" w:hint="eastAsia"/>
        </w:rPr>
        <w:t xml:space="preserve">개의 </w:t>
      </w:r>
      <w:r w:rsidR="001F23A9">
        <w:rPr>
          <w:rFonts w:ascii="서울남산체 L" w:eastAsia="서울남산체 L" w:hAnsi="서울남산체 L"/>
        </w:rPr>
        <w:t>state angl</w:t>
      </w:r>
      <w:r w:rsidR="001F23A9">
        <w:rPr>
          <w:rFonts w:ascii="서울남산체 L" w:eastAsia="서울남산체 L" w:hAnsi="서울남산체 L" w:hint="eastAsia"/>
        </w:rPr>
        <w:t>e로 분류했다.</w:t>
      </w:r>
      <w:r w:rsidR="00F13E00">
        <w:rPr>
          <w:rFonts w:ascii="서울남산체 L" w:eastAsia="서울남산체 L" w:hAnsi="서울남산체 L"/>
        </w:rPr>
        <w:t xml:space="preserve"> </w:t>
      </w:r>
      <w:r w:rsidR="00F13E00">
        <w:rPr>
          <w:rFonts w:ascii="서울남산체 L" w:eastAsia="서울남산체 L" w:hAnsi="서울남산체 L" w:hint="eastAsia"/>
        </w:rPr>
        <w:t>a</w:t>
      </w:r>
      <w:r w:rsidR="00F13E00">
        <w:rPr>
          <w:rFonts w:ascii="서울남산체 L" w:eastAsia="서울남산체 L" w:hAnsi="서울남산체 L"/>
        </w:rPr>
        <w:t>ction</w:t>
      </w:r>
      <w:r w:rsidR="00F13E00">
        <w:rPr>
          <w:rFonts w:ascii="서울남산체 L" w:eastAsia="서울남산체 L" w:hAnsi="서울남산체 L" w:hint="eastAsia"/>
        </w:rPr>
        <w:t xml:space="preserve"> 값은 </w:t>
      </w:r>
      <w:r w:rsidR="004A6CDF">
        <w:rPr>
          <w:rFonts w:ascii="서울남산체 L" w:eastAsia="서울남산체 L" w:hAnsi="서울남산체 L"/>
        </w:rPr>
        <w:t>[-200, 200]</w:t>
      </w:r>
      <m:oMath>
        <m:r>
          <w:rPr>
            <w:rFonts w:ascii="Cambria Math" w:eastAsia="서울남산체 L" w:hAnsi="Cambria Math"/>
          </w:rPr>
          <m:t>m</m:t>
        </m:r>
        <m:sSup>
          <m:sSupPr>
            <m:ctrlPr>
              <w:rPr>
                <w:rFonts w:ascii="Cambria Math" w:eastAsia="서울남산체 L" w:hAnsi="Cambria Math"/>
                <w:i/>
              </w:rPr>
            </m:ctrlPr>
          </m:sSupPr>
          <m:e>
            <m:r>
              <w:rPr>
                <w:rFonts w:ascii="Cambria Math" w:eastAsia="서울남산체 L" w:hAnsi="Cambria Math"/>
              </w:rPr>
              <m:t>s</m:t>
            </m:r>
          </m:e>
          <m:sup>
            <m:r>
              <w:rPr>
                <w:rFonts w:ascii="Cambria Math" w:eastAsia="서울남산체 L" w:hAnsi="Cambria Math"/>
              </w:rPr>
              <m:t>-1</m:t>
            </m:r>
          </m:sup>
        </m:sSup>
      </m:oMath>
      <w:r w:rsidR="00F72EC0">
        <w:rPr>
          <w:rFonts w:ascii="서울남산체 L" w:eastAsia="서울남산체 L" w:hAnsi="서울남산체 L" w:hint="eastAsia"/>
        </w:rPr>
        <w:t xml:space="preserve"> 에서 </w:t>
      </w:r>
      <w:r w:rsidR="00F72EC0">
        <w:rPr>
          <w:rFonts w:ascii="서울남산체 L" w:eastAsia="서울남산체 L" w:hAnsi="서울남산체 L"/>
        </w:rPr>
        <w:t>10</w:t>
      </w:r>
      <w:r w:rsidR="00F72EC0">
        <w:rPr>
          <w:rFonts w:ascii="서울남산체 L" w:eastAsia="서울남산체 L" w:hAnsi="서울남산체 L" w:hint="eastAsia"/>
        </w:rPr>
        <w:t>개의 다른 속도</w:t>
      </w:r>
      <w:r w:rsidR="00A459A4">
        <w:rPr>
          <w:rFonts w:ascii="서울남산체 L" w:eastAsia="서울남산체 L" w:hAnsi="서울남산체 L" w:hint="eastAsia"/>
        </w:rPr>
        <w:t xml:space="preserve"> 값을</w:t>
      </w:r>
      <w:r w:rsidR="00B64954">
        <w:rPr>
          <w:rFonts w:ascii="서울남산체 L" w:eastAsia="서울남산체 L" w:hAnsi="서울남산체 L" w:hint="eastAsia"/>
        </w:rPr>
        <w:t xml:space="preserve"> </w:t>
      </w:r>
      <w:r w:rsidR="00A459A4">
        <w:rPr>
          <w:rFonts w:ascii="서울남산체 L" w:eastAsia="서울남산체 L" w:hAnsi="서울남산체 L" w:hint="eastAsia"/>
        </w:rPr>
        <w:t>선택했다.</w:t>
      </w:r>
      <w:r w:rsidR="00A459A4">
        <w:rPr>
          <w:rFonts w:ascii="서울남산체 L" w:eastAsia="서울남산체 L" w:hAnsi="서울남산체 L"/>
        </w:rPr>
        <w:t xml:space="preserve"> </w:t>
      </w:r>
      <w:r w:rsidR="00264034">
        <w:rPr>
          <w:rFonts w:ascii="서울남산체 L" w:eastAsia="서울남산체 L" w:hAnsi="서울남산체 L"/>
        </w:rPr>
        <w:t xml:space="preserve">Q </w:t>
      </w:r>
      <w:r w:rsidR="00264034">
        <w:rPr>
          <w:rFonts w:ascii="서울남산체 L" w:eastAsia="서울남산체 L" w:hAnsi="서울남산체 L" w:hint="eastAsia"/>
        </w:rPr>
        <w:t>m</w:t>
      </w:r>
      <w:r w:rsidR="00264034">
        <w:rPr>
          <w:rFonts w:ascii="서울남산체 L" w:eastAsia="서울남산체 L" w:hAnsi="서울남산체 L"/>
        </w:rPr>
        <w:t>atrix</w:t>
      </w:r>
      <w:r w:rsidR="00264034">
        <w:rPr>
          <w:rFonts w:ascii="서울남산체 L" w:eastAsia="서울남산체 L" w:hAnsi="서울남산체 L" w:hint="eastAsia"/>
        </w:rPr>
        <w:t xml:space="preserve">에는 </w:t>
      </w:r>
      <w:r w:rsidR="00264034">
        <w:rPr>
          <w:rFonts w:ascii="서울남산체 L" w:eastAsia="서울남산체 L" w:hAnsi="서울남산체 L"/>
        </w:rPr>
        <w:t>20</w:t>
      </w:r>
      <w:r w:rsidR="00264034">
        <w:rPr>
          <w:rFonts w:ascii="서울남산체 L" w:eastAsia="서울남산체 L" w:hAnsi="서울남산체 L" w:hint="eastAsia"/>
        </w:rPr>
        <w:t xml:space="preserve">개의 </w:t>
      </w:r>
      <w:r w:rsidR="00264034">
        <w:rPr>
          <w:rFonts w:ascii="서울남산체 L" w:eastAsia="서울남산체 L" w:hAnsi="서울남산체 L"/>
        </w:rPr>
        <w:t>column</w:t>
      </w:r>
      <w:r w:rsidR="00264034">
        <w:rPr>
          <w:rFonts w:ascii="서울남산체 L" w:eastAsia="서울남산체 L" w:hAnsi="서울남산체 L" w:hint="eastAsia"/>
        </w:rPr>
        <w:t>이 있으며,</w:t>
      </w:r>
      <w:r w:rsidR="00264034">
        <w:rPr>
          <w:rFonts w:ascii="서울남산체 L" w:eastAsia="서울남산체 L" w:hAnsi="서울남산체 L"/>
        </w:rPr>
        <w:t xml:space="preserve"> </w:t>
      </w:r>
      <w:r w:rsidR="00B73F00">
        <w:rPr>
          <w:rFonts w:ascii="서울남산체 L" w:eastAsia="서울남산체 L" w:hAnsi="서울남산체 L" w:hint="eastAsia"/>
        </w:rPr>
        <w:t>각 c</w:t>
      </w:r>
      <w:r w:rsidR="00B73F00">
        <w:rPr>
          <w:rFonts w:ascii="서울남산체 L" w:eastAsia="서울남산체 L" w:hAnsi="서울남산체 L"/>
        </w:rPr>
        <w:t>olumn</w:t>
      </w:r>
      <w:r w:rsidR="00B73F00">
        <w:rPr>
          <w:rFonts w:ascii="서울남산체 L" w:eastAsia="서울남산체 L" w:hAnsi="서울남산체 L" w:hint="eastAsia"/>
        </w:rPr>
        <w:t xml:space="preserve">은 </w:t>
      </w:r>
      <w:r w:rsidR="00B73F00">
        <w:rPr>
          <w:rFonts w:ascii="서울남산체 L" w:eastAsia="서울남산체 L" w:hAnsi="서울남산체 L"/>
        </w:rPr>
        <w:t>state</w:t>
      </w:r>
      <w:r w:rsidR="00B73F00">
        <w:rPr>
          <w:rFonts w:ascii="서울남산체 L" w:eastAsia="서울남산체 L" w:hAnsi="서울남산체 L" w:hint="eastAsia"/>
        </w:rPr>
        <w:t xml:space="preserve">를 </w:t>
      </w:r>
      <w:r w:rsidR="004A7F9C">
        <w:rPr>
          <w:rFonts w:ascii="서울남산체 L" w:eastAsia="서울남산체 L" w:hAnsi="서울남산체 L" w:hint="eastAsia"/>
        </w:rPr>
        <w:t>나타내</w:t>
      </w:r>
      <w:r w:rsidR="00B73F00">
        <w:rPr>
          <w:rFonts w:ascii="서울남산체 L" w:eastAsia="서울남산체 L" w:hAnsi="서울남산체 L" w:hint="eastAsia"/>
        </w:rPr>
        <w:t>고</w:t>
      </w:r>
      <w:r w:rsidR="00A96101">
        <w:rPr>
          <w:rFonts w:ascii="서울남산체 L" w:eastAsia="서울남산체 L" w:hAnsi="서울남산체 L"/>
        </w:rPr>
        <w:t xml:space="preserve"> </w:t>
      </w:r>
      <w:r w:rsidR="00FC6499">
        <w:rPr>
          <w:rFonts w:ascii="서울남산체 L" w:eastAsia="서울남산체 L" w:hAnsi="서울남산체 L"/>
        </w:rPr>
        <w:t>10</w:t>
      </w:r>
      <w:r w:rsidR="00FC6499">
        <w:rPr>
          <w:rFonts w:ascii="서울남산체 L" w:eastAsia="서울남산체 L" w:hAnsi="서울남산체 L" w:hint="eastAsia"/>
        </w:rPr>
        <w:t xml:space="preserve">개의 </w:t>
      </w:r>
      <w:r w:rsidR="00FC6499">
        <w:rPr>
          <w:rFonts w:ascii="서울남산체 L" w:eastAsia="서울남산체 L" w:hAnsi="서울남산체 L"/>
        </w:rPr>
        <w:t>row</w:t>
      </w:r>
      <w:r w:rsidR="00FC6499">
        <w:rPr>
          <w:rFonts w:ascii="서울남산체 L" w:eastAsia="서울남산체 L" w:hAnsi="서울남산체 L" w:hint="eastAsia"/>
        </w:rPr>
        <w:t xml:space="preserve">는 </w:t>
      </w:r>
      <w:r w:rsidR="004A7F9C">
        <w:rPr>
          <w:rFonts w:ascii="서울남산체 L" w:eastAsia="서울남산체 L" w:hAnsi="서울남산체 L" w:hint="eastAsia"/>
        </w:rPr>
        <w:t xml:space="preserve">각각 모든 </w:t>
      </w:r>
      <w:r w:rsidR="004A7F9C">
        <w:rPr>
          <w:rFonts w:ascii="서울남산체 L" w:eastAsia="서울남산체 L" w:hAnsi="서울남산체 L"/>
        </w:rPr>
        <w:t>action</w:t>
      </w:r>
      <w:r w:rsidR="004A7F9C">
        <w:rPr>
          <w:rFonts w:ascii="서울남산체 L" w:eastAsia="서울남산체 L" w:hAnsi="서울남산체 L" w:hint="eastAsia"/>
        </w:rPr>
        <w:t>을 나타낸다.</w:t>
      </w:r>
      <w:r w:rsidR="0056361E">
        <w:rPr>
          <w:rFonts w:ascii="서울남산체 L" w:eastAsia="서울남산체 L" w:hAnsi="서울남산체 L"/>
        </w:rPr>
        <w:t xml:space="preserve"> </w:t>
      </w:r>
      <w:r w:rsidR="0056361E">
        <w:rPr>
          <w:rFonts w:ascii="서울남산체 L" w:eastAsia="서울남산체 L" w:hAnsi="서울남산체 L" w:hint="eastAsia"/>
        </w:rPr>
        <w:t xml:space="preserve">처음 </w:t>
      </w:r>
      <w:r w:rsidR="0056361E">
        <w:rPr>
          <w:rFonts w:ascii="서울남산체 L" w:eastAsia="서울남산체 L" w:hAnsi="서울남산체 L"/>
        </w:rPr>
        <w:t xml:space="preserve">Q </w:t>
      </w:r>
      <w:r w:rsidR="0056361E">
        <w:rPr>
          <w:rFonts w:ascii="서울남산체 L" w:eastAsia="서울남산체 L" w:hAnsi="서울남산체 L" w:hint="eastAsia"/>
        </w:rPr>
        <w:t xml:space="preserve">값은 </w:t>
      </w:r>
      <w:r w:rsidR="0056361E">
        <w:rPr>
          <w:rFonts w:ascii="서울남산체 L" w:eastAsia="서울남산체 L" w:hAnsi="서울남산체 L"/>
        </w:rPr>
        <w:t>0</w:t>
      </w:r>
      <w:r w:rsidR="0056361E">
        <w:rPr>
          <w:rFonts w:ascii="서울남산체 L" w:eastAsia="서울남산체 L" w:hAnsi="서울남산체 L" w:hint="eastAsia"/>
        </w:rPr>
        <w:t>으로 가정</w:t>
      </w:r>
      <w:r w:rsidR="00AB038E">
        <w:rPr>
          <w:rFonts w:ascii="서울남산체 L" w:eastAsia="서울남산체 L" w:hAnsi="서울남산체 L" w:hint="eastAsia"/>
        </w:rPr>
        <w:t>되었고,</w:t>
      </w:r>
      <w:r w:rsidR="00AB038E">
        <w:rPr>
          <w:rFonts w:ascii="서울남산체 L" w:eastAsia="서울남산체 L" w:hAnsi="서울남산체 L"/>
        </w:rPr>
        <w:t xml:space="preserve"> </w:t>
      </w:r>
      <w:r w:rsidR="00402517">
        <w:rPr>
          <w:rFonts w:ascii="서울남산체 L" w:eastAsia="서울남산체 L" w:hAnsi="서울남산체 L" w:hint="eastAsia"/>
        </w:rPr>
        <w:t>p</w:t>
      </w:r>
      <w:r w:rsidR="00402517">
        <w:rPr>
          <w:rFonts w:ascii="서울남산체 L" w:eastAsia="서울남산체 L" w:hAnsi="서울남산체 L"/>
        </w:rPr>
        <w:t>olicy</w:t>
      </w:r>
      <w:r w:rsidR="007E79B2">
        <w:rPr>
          <w:rFonts w:ascii="서울남산체 L" w:eastAsia="서울남산체 L" w:hAnsi="서울남산체 L"/>
        </w:rPr>
        <w:t xml:space="preserve"> </w:t>
      </w:r>
      <w:r w:rsidR="007E79B2" w:rsidRPr="00250DB8">
        <w:rPr>
          <w:rFonts w:ascii="서울남산체 L" w:eastAsia="서울남산체 L" w:hAnsi="서울남산체 L" w:hint="eastAsia"/>
        </w:rPr>
        <w:t>π</w:t>
      </w:r>
      <w:r w:rsidR="00402517">
        <w:rPr>
          <w:rFonts w:ascii="서울남산체 L" w:eastAsia="서울남산체 L" w:hAnsi="서울남산체 L" w:hint="eastAsia"/>
        </w:rPr>
        <w:t xml:space="preserve">의 모든 </w:t>
      </w:r>
      <w:r w:rsidR="00402517">
        <w:rPr>
          <w:rFonts w:ascii="서울남산체 L" w:eastAsia="서울남산체 L" w:hAnsi="서울남산체 L"/>
        </w:rPr>
        <w:t>state</w:t>
      </w:r>
      <w:r w:rsidR="00402517">
        <w:rPr>
          <w:rFonts w:ascii="서울남산체 L" w:eastAsia="서울남산체 L" w:hAnsi="서울남산체 L" w:hint="eastAsia"/>
        </w:rPr>
        <w:t xml:space="preserve">에 대해 일부 </w:t>
      </w:r>
      <w:r w:rsidR="006328F6">
        <w:rPr>
          <w:rFonts w:ascii="서울남산체 L" w:eastAsia="서울남산체 L" w:hAnsi="서울남산체 L" w:hint="eastAsia"/>
        </w:rPr>
        <w:t xml:space="preserve">무작위 </w:t>
      </w:r>
      <w:r w:rsidR="006328F6">
        <w:rPr>
          <w:rFonts w:ascii="서울남산체 L" w:eastAsia="서울남산체 L" w:hAnsi="서울남산체 L"/>
        </w:rPr>
        <w:t>action</w:t>
      </w:r>
      <w:r w:rsidR="006328F6">
        <w:rPr>
          <w:rFonts w:ascii="서울남산체 L" w:eastAsia="서울남산체 L" w:hAnsi="서울남산체 L" w:hint="eastAsia"/>
        </w:rPr>
        <w:t xml:space="preserve">이 </w:t>
      </w:r>
      <w:r w:rsidR="00227477">
        <w:rPr>
          <w:rFonts w:ascii="서울남산체 L" w:eastAsia="서울남산체 L" w:hAnsi="서울남산체 L" w:hint="eastAsia"/>
        </w:rPr>
        <w:t>지정되었다.</w:t>
      </w:r>
      <w:r w:rsidR="00B70498">
        <w:rPr>
          <w:rFonts w:ascii="서울남산체 L" w:eastAsia="서울남산체 L" w:hAnsi="서울남산체 L"/>
        </w:rPr>
        <w:t xml:space="preserve"> </w:t>
      </w:r>
      <w:r w:rsidR="00D954D9">
        <w:rPr>
          <w:rFonts w:ascii="서울남산체 L" w:eastAsia="서울남산체 L" w:hAnsi="서울남산체 L"/>
        </w:rPr>
        <w:t>2000</w:t>
      </w:r>
      <w:r w:rsidR="00D954D9">
        <w:rPr>
          <w:rFonts w:ascii="서울남산체 L" w:eastAsia="서울남산체 L" w:hAnsi="서울남산체 L" w:hint="eastAsia"/>
        </w:rPr>
        <w:t xml:space="preserve">회 </w:t>
      </w:r>
      <w:r w:rsidR="00AF105D">
        <w:rPr>
          <w:rFonts w:ascii="서울남산체 L" w:eastAsia="서울남산체 L" w:hAnsi="서울남산체 L" w:hint="eastAsia"/>
        </w:rPr>
        <w:t xml:space="preserve">반복되는 </w:t>
      </w:r>
      <w:r w:rsidR="00AF105D">
        <w:rPr>
          <w:rFonts w:ascii="서울남산체 L" w:eastAsia="서울남산체 L" w:hAnsi="서울남산체 L"/>
        </w:rPr>
        <w:t>1500</w:t>
      </w:r>
      <w:r w:rsidR="00AF105D">
        <w:rPr>
          <w:rFonts w:ascii="서울남산체 L" w:eastAsia="서울남산체 L" w:hAnsi="서울남산체 L" w:hint="eastAsia"/>
        </w:rPr>
        <w:t xml:space="preserve">가지의 </w:t>
      </w:r>
      <w:r w:rsidR="001F223A">
        <w:rPr>
          <w:rFonts w:ascii="서울남산체 L" w:eastAsia="서울남산체 L" w:hAnsi="서울남산체 L" w:hint="eastAsia"/>
        </w:rPr>
        <w:t>에피소드</w:t>
      </w:r>
      <w:r w:rsidR="00AF105D">
        <w:rPr>
          <w:rFonts w:ascii="서울남산체 L" w:eastAsia="서울남산체 L" w:hAnsi="서울남산체 L" w:hint="eastAsia"/>
        </w:rPr>
        <w:t>를 훈련</w:t>
      </w:r>
      <w:r w:rsidR="007D5EAA">
        <w:rPr>
          <w:rFonts w:ascii="서울남산체 L" w:eastAsia="서울남산체 L" w:hAnsi="서울남산체 L" w:hint="eastAsia"/>
        </w:rPr>
        <w:t>했다.</w:t>
      </w:r>
      <w:r w:rsidR="007D5EAA">
        <w:rPr>
          <w:rFonts w:ascii="서울남산체 L" w:eastAsia="서울남산체 L" w:hAnsi="서울남산체 L"/>
        </w:rPr>
        <w:t xml:space="preserve"> </w:t>
      </w:r>
      <w:r w:rsidR="001F223A">
        <w:rPr>
          <w:rFonts w:ascii="서울남산체 L" w:eastAsia="서울남산체 L" w:hAnsi="서울남산체 L" w:hint="eastAsia"/>
        </w:rPr>
        <w:t xml:space="preserve">각 에피소드의 시작마다 </w:t>
      </w:r>
      <w:r w:rsidR="00C84E87">
        <w:rPr>
          <w:rFonts w:ascii="서울남산체 L" w:eastAsia="서울남산체 L" w:hAnsi="서울남산체 L" w:hint="eastAsia"/>
        </w:rPr>
        <w:t>시뮬레이션</w:t>
      </w:r>
      <w:r w:rsidR="001C383D">
        <w:rPr>
          <w:rFonts w:ascii="서울남산체 L" w:eastAsia="서울남산체 L" w:hAnsi="서울남산체 L" w:hint="eastAsia"/>
        </w:rPr>
        <w:t>을</w:t>
      </w:r>
      <w:r w:rsidR="00C84E87">
        <w:rPr>
          <w:rFonts w:ascii="서울남산체 L" w:eastAsia="서울남산체 L" w:hAnsi="서울남산체 L" w:hint="eastAsia"/>
        </w:rPr>
        <w:t xml:space="preserve"> </w:t>
      </w:r>
      <w:r w:rsidR="00C84E87">
        <w:rPr>
          <w:rFonts w:ascii="서울남산체 L" w:eastAsia="서울남산체 L" w:hAnsi="서울남산체 L"/>
        </w:rPr>
        <w:t>refresh</w:t>
      </w:r>
      <w:r w:rsidR="001C383D">
        <w:rPr>
          <w:rFonts w:ascii="서울남산체 L" w:eastAsia="서울남산체 L" w:hAnsi="서울남산체 L" w:hint="eastAsia"/>
        </w:rPr>
        <w:t>했다.</w:t>
      </w:r>
      <w:r w:rsidR="00251AEC">
        <w:rPr>
          <w:rFonts w:ascii="서울남산체 L" w:eastAsia="서울남산체 L" w:hAnsi="서울남산체 L"/>
        </w:rPr>
        <w:t xml:space="preserve"> </w:t>
      </w:r>
      <w:r w:rsidR="00251AEC">
        <w:rPr>
          <w:rFonts w:ascii="서울남산체 L" w:eastAsia="서울남산체 L" w:hAnsi="서울남산체 L" w:hint="eastAsia"/>
        </w:rPr>
        <w:t xml:space="preserve">로봇의 상태가 </w:t>
      </w:r>
      <w:r w:rsidR="00360E16">
        <w:rPr>
          <w:rFonts w:ascii="서울남산체 L" w:eastAsia="서울남산체 L" w:hAnsi="서울남산체 L" w:hint="eastAsia"/>
        </w:rPr>
        <w:t>제한</w:t>
      </w:r>
      <w:r w:rsidR="009C7411">
        <w:rPr>
          <w:rFonts w:ascii="서울남산체 L" w:eastAsia="서울남산체 L" w:hAnsi="서울남산체 L" w:hint="eastAsia"/>
        </w:rPr>
        <w:t>을 벗어</w:t>
      </w:r>
      <w:r w:rsidR="0018687D">
        <w:rPr>
          <w:rFonts w:ascii="서울남산체 L" w:eastAsia="서울남산체 L" w:hAnsi="서울남산체 L" w:hint="eastAsia"/>
        </w:rPr>
        <w:t xml:space="preserve">날 때마다 </w:t>
      </w:r>
      <w:r w:rsidR="0065060B">
        <w:rPr>
          <w:rFonts w:ascii="서울남산체 L" w:eastAsia="서울남산체 L" w:hAnsi="서울남산체 L" w:hint="eastAsia"/>
        </w:rPr>
        <w:t xml:space="preserve">리워드로 </w:t>
      </w:r>
      <w:r w:rsidR="0065060B">
        <w:rPr>
          <w:rFonts w:ascii="서울남산체 L" w:eastAsia="서울남산체 L" w:hAnsi="서울남산체 L"/>
        </w:rPr>
        <w:t>-100</w:t>
      </w:r>
      <w:r w:rsidR="0065060B">
        <w:rPr>
          <w:rFonts w:ascii="서울남산체 L" w:eastAsia="서울남산체 L" w:hAnsi="서울남산체 L" w:hint="eastAsia"/>
        </w:rPr>
        <w:t xml:space="preserve">의 </w:t>
      </w:r>
      <w:proofErr w:type="spellStart"/>
      <w:r w:rsidR="0065060B">
        <w:rPr>
          <w:rFonts w:ascii="서울남산체 L" w:eastAsia="서울남산체 L" w:hAnsi="서울남산체 L" w:hint="eastAsia"/>
        </w:rPr>
        <w:t>패널티를</w:t>
      </w:r>
      <w:proofErr w:type="spellEnd"/>
      <w:r w:rsidR="0065060B">
        <w:rPr>
          <w:rFonts w:ascii="서울남산체 L" w:eastAsia="서울남산체 L" w:hAnsi="서울남산체 L" w:hint="eastAsia"/>
        </w:rPr>
        <w:t xml:space="preserve"> 주었다.</w:t>
      </w:r>
      <w:r w:rsidR="00CE6E5E">
        <w:rPr>
          <w:rFonts w:ascii="서울남산체 L" w:eastAsia="서울남산체 L" w:hAnsi="서울남산체 L"/>
        </w:rPr>
        <w:t xml:space="preserve"> Q Table</w:t>
      </w:r>
      <w:r w:rsidR="00CE6E5E">
        <w:rPr>
          <w:rFonts w:ascii="서울남산체 L" w:eastAsia="서울남산체 L" w:hAnsi="서울남산체 L" w:hint="eastAsia"/>
        </w:rPr>
        <w:t xml:space="preserve">은 </w:t>
      </w:r>
      <w:r w:rsidR="008B2824">
        <w:rPr>
          <w:rFonts w:ascii="서울남산체 L" w:eastAsia="서울남산체 L" w:hAnsi="서울남산체 L" w:hint="eastAsia"/>
        </w:rPr>
        <w:t xml:space="preserve">각 단계에서 </w:t>
      </w:r>
      <w:r w:rsidR="008B2824">
        <w:rPr>
          <w:rFonts w:ascii="서울남산체 L" w:eastAsia="서울남산체 L" w:hAnsi="서울남산체 L"/>
        </w:rPr>
        <w:t>Eq.</w:t>
      </w:r>
      <w:r w:rsidR="00A41CB1">
        <w:rPr>
          <w:rFonts w:ascii="서울남산체 L" w:eastAsia="서울남산체 L" w:hAnsi="서울남산체 L"/>
        </w:rPr>
        <w:t>(</w:t>
      </w:r>
      <w:r w:rsidR="008B2824">
        <w:rPr>
          <w:rFonts w:ascii="서울남산체 L" w:eastAsia="서울남산체 L" w:hAnsi="서울남산체 L"/>
        </w:rPr>
        <w:t>1</w:t>
      </w:r>
      <w:r w:rsidR="00A41CB1">
        <w:rPr>
          <w:rFonts w:ascii="서울남산체 L" w:eastAsia="서울남산체 L" w:hAnsi="서울남산체 L"/>
        </w:rPr>
        <w:t>)</w:t>
      </w:r>
      <w:r w:rsidR="008B2824">
        <w:rPr>
          <w:rFonts w:ascii="서울남산체 L" w:eastAsia="서울남산체 L" w:hAnsi="서울남산체 L" w:hint="eastAsia"/>
        </w:rPr>
        <w:t>에 따라 업데이트된다.</w:t>
      </w:r>
      <w:r w:rsidR="0005076D">
        <w:rPr>
          <w:rFonts w:ascii="서울남산체 L" w:eastAsia="서울남산체 L" w:hAnsi="서울남산체 L"/>
        </w:rPr>
        <w:t xml:space="preserve"> </w:t>
      </w:r>
      <w:r w:rsidR="0005076D">
        <w:rPr>
          <w:rFonts w:ascii="서울남산체 L" w:eastAsia="서울남산체 L" w:hAnsi="서울남산체 L" w:hint="eastAsia"/>
        </w:rPr>
        <w:t>A</w:t>
      </w:r>
      <w:r w:rsidR="0005076D">
        <w:rPr>
          <w:rFonts w:ascii="서울남산체 L" w:eastAsia="서울남산체 L" w:hAnsi="서울남산체 L"/>
        </w:rPr>
        <w:t>lgorithm 1</w:t>
      </w:r>
      <w:r w:rsidR="0005076D">
        <w:rPr>
          <w:rFonts w:ascii="서울남산체 L" w:eastAsia="서울남산체 L" w:hAnsi="서울남산체 L" w:hint="eastAsia"/>
        </w:rPr>
        <w:t xml:space="preserve">은 </w:t>
      </w:r>
      <w:r w:rsidR="00A90E33">
        <w:rPr>
          <w:rFonts w:ascii="서울남산체 L" w:eastAsia="서울남산체 L" w:hAnsi="서울남산체 L" w:hint="eastAsia"/>
        </w:rPr>
        <w:t>전체 알고리즘을 보여준다.</w:t>
      </w:r>
    </w:p>
    <w:p w14:paraId="719DA4C5" w14:textId="552E45DF" w:rsidR="00FD3055" w:rsidRDefault="00FD3055" w:rsidP="00945B7D">
      <w:pPr>
        <w:jc w:val="center"/>
        <w:rPr>
          <w:rFonts w:ascii="서울남산체 L" w:eastAsia="서울남산체 L" w:hAnsi="서울남산체 L"/>
        </w:rPr>
      </w:pPr>
      <w:r>
        <w:rPr>
          <w:noProof/>
        </w:rPr>
        <w:drawing>
          <wp:inline distT="0" distB="0" distL="0" distR="0" wp14:anchorId="6B3B6968" wp14:editId="01F2C3DA">
            <wp:extent cx="4423144" cy="63319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932" cy="63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6FCF" w14:textId="523224B5" w:rsidR="004D1264" w:rsidRPr="00142F24" w:rsidRDefault="004D1264" w:rsidP="008A45EB">
      <w:pPr>
        <w:pStyle w:val="1"/>
        <w:rPr>
          <w:rFonts w:ascii="서울남산체 L" w:eastAsia="서울남산체 L" w:hAnsi="서울남산체 L"/>
        </w:rPr>
      </w:pPr>
      <w:r w:rsidRPr="004D1264">
        <w:rPr>
          <w:rFonts w:ascii="서울남산체 L" w:eastAsia="서울남산체 L" w:hAnsi="서울남산체 L" w:cs="바탕" w:hint="eastAsia"/>
        </w:rPr>
        <w:lastRenderedPageBreak/>
        <w:t xml:space="preserve"> </w:t>
      </w:r>
      <w:r w:rsidR="003635E4" w:rsidRPr="003635E4">
        <w:rPr>
          <w:rFonts w:ascii="서울남산체 L" w:eastAsia="서울남산체 L" w:hAnsi="서울남산체 L" w:cs="바탕"/>
        </w:rPr>
        <w:t>Result and discussion</w:t>
      </w:r>
    </w:p>
    <w:p w14:paraId="3131EBF1" w14:textId="41957FE8" w:rsidR="004D1264" w:rsidRDefault="00E913F3" w:rsidP="00E913F3">
      <w:pPr>
        <w:rPr>
          <w:rFonts w:ascii="서울남산체 L" w:eastAsia="서울남산체 L" w:hAnsi="서울남산체 L"/>
        </w:rPr>
      </w:pPr>
      <w:r>
        <w:rPr>
          <w:rFonts w:ascii="서울남산체 L" w:eastAsia="서울남산체 L" w:hAnsi="서울남산체 L" w:hint="eastAsia"/>
        </w:rPr>
        <w:t xml:space="preserve">시뮬레이션은 </w:t>
      </w:r>
      <m:oMath>
        <m:r>
          <w:rPr>
            <w:rFonts w:ascii="Cambria Math" w:eastAsia="서울남산체 L" w:hAnsi="Cambria Math"/>
          </w:rPr>
          <m:t>α</m:t>
        </m:r>
        <m:d>
          <m:dPr>
            <m:ctrlPr>
              <w:rPr>
                <w:rFonts w:ascii="Cambria Math" w:eastAsia="서울남산체 L" w:hAnsi="Cambria Math"/>
                <w:i/>
              </w:rPr>
            </m:ctrlPr>
          </m:dPr>
          <m:e>
            <m:r>
              <w:rPr>
                <w:rFonts w:ascii="Cambria Math" w:eastAsia="서울남산체 L" w:hAnsi="Cambria Math"/>
              </w:rPr>
              <m:t>0.7, 0.65, 0.8</m:t>
            </m:r>
          </m:e>
        </m:d>
        <m:r>
          <w:rPr>
            <w:rFonts w:ascii="Cambria Math" w:eastAsia="서울남산체 L" w:hAnsi="Cambria Math"/>
          </w:rPr>
          <m:t>, γ(0.999)</m:t>
        </m:r>
      </m:oMath>
      <w:r w:rsidR="00B52CBC">
        <w:rPr>
          <w:rFonts w:ascii="서울남산체 L" w:eastAsia="서울남산체 L" w:hAnsi="서울남산체 L" w:hint="eastAsia"/>
        </w:rPr>
        <w:t xml:space="preserve"> 값으로 시행되었다.</w:t>
      </w:r>
      <w:r w:rsidR="00B52CBC">
        <w:rPr>
          <w:rFonts w:ascii="서울남산체 L" w:eastAsia="서울남산체 L" w:hAnsi="서울남산체 L"/>
        </w:rPr>
        <w:t xml:space="preserve"> </w:t>
      </w:r>
      <w:r w:rsidR="004D1288">
        <w:rPr>
          <w:rFonts w:ascii="서울남산체 L" w:eastAsia="서울남산체 L" w:hAnsi="서울남산체 L"/>
        </w:rPr>
        <w:t>Fig.</w:t>
      </w:r>
      <w:proofErr w:type="gramStart"/>
      <w:r w:rsidR="004D1288">
        <w:rPr>
          <w:rFonts w:ascii="서울남산체 L" w:eastAsia="서울남산체 L" w:hAnsi="서울남산체 L"/>
        </w:rPr>
        <w:t xml:space="preserve">4 </w:t>
      </w:r>
      <w:r w:rsidR="004D1288">
        <w:rPr>
          <w:rFonts w:ascii="서울남산체 L" w:eastAsia="서울남산체 L" w:hAnsi="서울남산체 L" w:hint="eastAsia"/>
        </w:rPr>
        <w:t>는</w:t>
      </w:r>
      <w:proofErr w:type="gramEnd"/>
      <w:r w:rsidR="00CF74AA">
        <w:rPr>
          <w:rFonts w:ascii="서울남산체 L" w:eastAsia="서울남산체 L" w:hAnsi="서울남산체 L" w:hint="eastAsia"/>
        </w:rPr>
        <w:t xml:space="preserve"> r</w:t>
      </w:r>
      <w:r w:rsidR="00CF74AA">
        <w:rPr>
          <w:rFonts w:ascii="서울남산체 L" w:eastAsia="서울남산체 L" w:hAnsi="서울남산체 L"/>
        </w:rPr>
        <w:t>eward vs</w:t>
      </w:r>
      <w:r w:rsidR="004D1288">
        <w:rPr>
          <w:rFonts w:ascii="서울남산체 L" w:eastAsia="서울남산체 L" w:hAnsi="서울남산체 L" w:hint="eastAsia"/>
        </w:rPr>
        <w:t xml:space="preserve"> </w:t>
      </w:r>
      <m:oMath>
        <m:r>
          <w:rPr>
            <w:rFonts w:ascii="Cambria Math" w:eastAsia="서울남산체 L" w:hAnsi="Cambria Math"/>
          </w:rPr>
          <m:t>α</m:t>
        </m:r>
      </m:oMath>
      <w:r w:rsidR="004D1288">
        <w:rPr>
          <w:rFonts w:ascii="서울남산체 L" w:eastAsia="서울남산체 L" w:hAnsi="서울남산체 L" w:hint="eastAsia"/>
        </w:rPr>
        <w:t xml:space="preserve">에 대한 </w:t>
      </w:r>
      <w:r w:rsidR="00CF74AA">
        <w:rPr>
          <w:rFonts w:ascii="서울남산체 L" w:eastAsia="서울남산체 L" w:hAnsi="서울남산체 L"/>
        </w:rPr>
        <w:t>episode</w:t>
      </w:r>
      <w:r w:rsidR="00F96CD8">
        <w:rPr>
          <w:rFonts w:ascii="서울남산체 L" w:eastAsia="서울남산체 L" w:hAnsi="서울남산체 L"/>
        </w:rPr>
        <w:t xml:space="preserve"> </w:t>
      </w:r>
      <w:r w:rsidR="00CF74AA">
        <w:rPr>
          <w:rFonts w:ascii="서울남산체 L" w:eastAsia="서울남산체 L" w:hAnsi="서울남산체 L" w:hint="eastAsia"/>
        </w:rPr>
        <w:t>를 보여준다.</w:t>
      </w:r>
      <w:r w:rsidR="00CF74AA">
        <w:rPr>
          <w:rFonts w:ascii="서울남산체 L" w:eastAsia="서울남산체 L" w:hAnsi="서울남산체 L"/>
        </w:rPr>
        <w:t xml:space="preserve"> </w:t>
      </w:r>
      <w:r w:rsidR="00126965">
        <w:rPr>
          <w:rFonts w:ascii="서울남산체 L" w:eastAsia="서울남산체 L" w:hAnsi="서울남산체 L" w:hint="eastAsia"/>
        </w:rPr>
        <w:t>로</w:t>
      </w:r>
      <w:r w:rsidR="002961B0">
        <w:rPr>
          <w:rFonts w:ascii="서울남산체 L" w:eastAsia="서울남산체 L" w:hAnsi="서울남산체 L" w:hint="eastAsia"/>
        </w:rPr>
        <w:t xml:space="preserve">봇이 </w:t>
      </w:r>
      <w:r w:rsidR="00224326">
        <w:rPr>
          <w:rFonts w:ascii="서울남산체 L" w:eastAsia="서울남산체 L" w:hAnsi="서울남산체 L" w:hint="eastAsia"/>
        </w:rPr>
        <w:t xml:space="preserve">이 </w:t>
      </w:r>
      <w:r w:rsidR="00224326">
        <w:rPr>
          <w:rFonts w:ascii="서울남산체 L" w:eastAsia="서울남산체 L" w:hAnsi="서울남산체 L"/>
        </w:rPr>
        <w:t>learning rate</w:t>
      </w:r>
      <w:r w:rsidR="00224326">
        <w:rPr>
          <w:rFonts w:ascii="서울남산체 L" w:eastAsia="서울남산체 L" w:hAnsi="서울남산체 L" w:hint="eastAsia"/>
        </w:rPr>
        <w:t xml:space="preserve">에 대해 </w:t>
      </w:r>
      <w:r w:rsidR="00286FB9">
        <w:rPr>
          <w:rFonts w:ascii="서울남산체 L" w:eastAsia="서울남산체 L" w:hAnsi="서울남산체 L" w:hint="eastAsia"/>
        </w:rPr>
        <w:t>학습 기간</w:t>
      </w:r>
      <w:r w:rsidR="00FB072B">
        <w:rPr>
          <w:rFonts w:ascii="서울남산체 L" w:eastAsia="서울남산체 L" w:hAnsi="서울남산체 L" w:hint="eastAsia"/>
        </w:rPr>
        <w:t xml:space="preserve"> 내에 </w:t>
      </w:r>
      <w:r w:rsidR="00BB6245">
        <w:rPr>
          <w:rFonts w:ascii="서울남산체 L" w:eastAsia="서울남산체 L" w:hAnsi="서울남산체 L" w:hint="eastAsia"/>
        </w:rPr>
        <w:t>목표한 만큼의 r</w:t>
      </w:r>
      <w:r w:rsidR="00BB6245">
        <w:rPr>
          <w:rFonts w:ascii="서울남산체 L" w:eastAsia="서울남산체 L" w:hAnsi="서울남산체 L"/>
        </w:rPr>
        <w:t>eward</w:t>
      </w:r>
      <w:r w:rsidR="00BB6245">
        <w:rPr>
          <w:rFonts w:ascii="서울남산체 L" w:eastAsia="서울남산체 L" w:hAnsi="서울남산체 L" w:hint="eastAsia"/>
        </w:rPr>
        <w:t xml:space="preserve">를 얻을 수 </w:t>
      </w:r>
      <w:r w:rsidR="006376D0">
        <w:rPr>
          <w:rFonts w:ascii="서울남산체 L" w:eastAsia="서울남산체 L" w:hAnsi="서울남산체 L" w:hint="eastAsia"/>
        </w:rPr>
        <w:t>없었다는 것</w:t>
      </w:r>
      <w:r w:rsidR="00AA4272">
        <w:rPr>
          <w:rFonts w:ascii="서울남산체 L" w:eastAsia="서울남산체 L" w:hAnsi="서울남산체 L" w:hint="eastAsia"/>
        </w:rPr>
        <w:t>은,</w:t>
      </w:r>
      <w:r w:rsidR="006376D0">
        <w:rPr>
          <w:rFonts w:ascii="서울남산체 L" w:eastAsia="서울남산체 L" w:hAnsi="서울남산체 L" w:hint="eastAsia"/>
        </w:rPr>
        <w:t xml:space="preserve"> </w:t>
      </w:r>
      <w:r w:rsidR="00AA4272">
        <w:rPr>
          <w:rFonts w:ascii="서울남산체 L" w:eastAsia="서울남산체 L" w:hAnsi="서울남산체 L" w:hint="eastAsia"/>
        </w:rPr>
        <w:t>자명하</w:t>
      </w:r>
      <w:r w:rsidR="006376D0">
        <w:rPr>
          <w:rFonts w:ascii="서울남산체 L" w:eastAsia="서울남산체 L" w:hAnsi="서울남산체 L" w:hint="eastAsia"/>
        </w:rPr>
        <w:t>다.</w:t>
      </w:r>
      <w:r w:rsidR="00AA4272">
        <w:rPr>
          <w:rFonts w:ascii="서울남산체 L" w:eastAsia="서울남산체 L" w:hAnsi="서울남산체 L"/>
        </w:rPr>
        <w:t xml:space="preserve"> </w:t>
      </w:r>
      <m:oMath>
        <m:r>
          <w:rPr>
            <w:rFonts w:ascii="Cambria Math" w:eastAsia="서울남산체 L" w:hAnsi="Cambria Math"/>
          </w:rPr>
          <m:t>α</m:t>
        </m:r>
      </m:oMath>
      <w:r w:rsidR="00F65542">
        <w:rPr>
          <w:rFonts w:ascii="서울남산체 L" w:eastAsia="서울남산체 L" w:hAnsi="서울남산체 L"/>
        </w:rPr>
        <w:t xml:space="preserve"> </w:t>
      </w:r>
      <w:r w:rsidR="003B2344">
        <w:rPr>
          <w:rFonts w:ascii="서울남산체 L" w:eastAsia="서울남산체 L" w:hAnsi="서울남산체 L"/>
        </w:rPr>
        <w:t>0.7</w:t>
      </w:r>
      <w:r w:rsidR="003B2344">
        <w:rPr>
          <w:rFonts w:ascii="서울남산체 L" w:eastAsia="서울남산체 L" w:hAnsi="서울남산체 L" w:hint="eastAsia"/>
        </w:rPr>
        <w:t xml:space="preserve">과 </w:t>
      </w:r>
      <w:r w:rsidR="003B2344">
        <w:rPr>
          <w:rFonts w:ascii="서울남산체 L" w:eastAsia="서울남산체 L" w:hAnsi="서울남산체 L"/>
        </w:rPr>
        <w:t xml:space="preserve">0.8 </w:t>
      </w:r>
      <w:r w:rsidR="003B2344">
        <w:rPr>
          <w:rFonts w:ascii="서울남산체 L" w:eastAsia="서울남산체 L" w:hAnsi="서울남산체 L" w:hint="eastAsia"/>
        </w:rPr>
        <w:t xml:space="preserve">값에 대해, 로봇은 </w:t>
      </w:r>
      <w:r w:rsidR="003B2344">
        <w:rPr>
          <w:rFonts w:ascii="서울남산체 L" w:eastAsia="서울남산체 L" w:hAnsi="서울남산체 L"/>
        </w:rPr>
        <w:t>400</w:t>
      </w:r>
      <w:r w:rsidR="003B2344">
        <w:rPr>
          <w:rFonts w:ascii="서울남산체 L" w:eastAsia="서울남산체 L" w:hAnsi="서울남산체 L" w:hint="eastAsia"/>
        </w:rPr>
        <w:t>회</w:t>
      </w:r>
      <w:r w:rsidR="00C04A01">
        <w:rPr>
          <w:rFonts w:ascii="서울남산체 L" w:eastAsia="서울남산체 L" w:hAnsi="서울남산체 L"/>
        </w:rPr>
        <w:t xml:space="preserve"> episode </w:t>
      </w:r>
      <w:r w:rsidR="00C04A01">
        <w:rPr>
          <w:rFonts w:ascii="서울남산체 L" w:eastAsia="서울남산체 L" w:hAnsi="서울남산체 L" w:hint="eastAsia"/>
        </w:rPr>
        <w:t xml:space="preserve">이내에 </w:t>
      </w:r>
      <w:r w:rsidR="00C1040B">
        <w:rPr>
          <w:rFonts w:ascii="서울남산체 L" w:eastAsia="서울남산체 L" w:hAnsi="서울남산체 L" w:hint="eastAsia"/>
        </w:rPr>
        <w:t xml:space="preserve">최대로 가능한 누적 </w:t>
      </w:r>
      <w:r w:rsidR="00C1040B">
        <w:rPr>
          <w:rFonts w:ascii="서울남산체 L" w:eastAsia="서울남산체 L" w:hAnsi="서울남산체 L"/>
        </w:rPr>
        <w:t xml:space="preserve">reward </w:t>
      </w:r>
      <w:r w:rsidR="00C1040B">
        <w:rPr>
          <w:rFonts w:ascii="서울남산체 L" w:eastAsia="서울남산체 L" w:hAnsi="서울남산체 L" w:hint="eastAsia"/>
        </w:rPr>
        <w:t xml:space="preserve">값인 </w:t>
      </w:r>
      <w:r w:rsidR="00C1040B">
        <w:rPr>
          <w:rFonts w:ascii="서울남산체 L" w:eastAsia="서울남산체 L" w:hAnsi="서울남산체 L"/>
        </w:rPr>
        <w:t>2000</w:t>
      </w:r>
      <w:r w:rsidR="00C1040B">
        <w:rPr>
          <w:rFonts w:ascii="서울남산체 L" w:eastAsia="서울남산체 L" w:hAnsi="서울남산체 L" w:hint="eastAsia"/>
        </w:rPr>
        <w:t xml:space="preserve">에 도달했다는 것을 </w:t>
      </w:r>
      <w:r w:rsidR="00F65542">
        <w:rPr>
          <w:rFonts w:ascii="서울남산체 L" w:eastAsia="서울남산체 L" w:hAnsi="서울남산체 L" w:hint="eastAsia"/>
        </w:rPr>
        <w:t>볼 수 있다.</w:t>
      </w:r>
      <w:r w:rsidR="00F65542">
        <w:rPr>
          <w:rFonts w:ascii="서울남산체 L" w:eastAsia="서울남산체 L" w:hAnsi="서울남산체 L"/>
        </w:rPr>
        <w:t xml:space="preserve"> </w:t>
      </w:r>
      <m:oMath>
        <m:r>
          <w:rPr>
            <w:rFonts w:ascii="Cambria Math" w:eastAsia="서울남산체 L" w:hAnsi="Cambria Math"/>
          </w:rPr>
          <m:t>α=0.7</m:t>
        </m:r>
      </m:oMath>
      <w:r w:rsidR="005D728C">
        <w:rPr>
          <w:rFonts w:ascii="서울남산체 L" w:eastAsia="서울남산체 L" w:hAnsi="서울남산체 L" w:hint="eastAsia"/>
        </w:rPr>
        <w:t>인 곡선</w:t>
      </w:r>
      <w:r w:rsidR="004F466E">
        <w:rPr>
          <w:rFonts w:ascii="서울남산체 L" w:eastAsia="서울남산체 L" w:hAnsi="서울남산체 L" w:hint="eastAsia"/>
        </w:rPr>
        <w:t xml:space="preserve">은 </w:t>
      </w:r>
      <m:oMath>
        <m:r>
          <w:rPr>
            <w:rFonts w:ascii="Cambria Math" w:eastAsia="서울남산체 L" w:hAnsi="Cambria Math"/>
          </w:rPr>
          <m:t>α=0.8</m:t>
        </m:r>
      </m:oMath>
      <w:r w:rsidR="00467F63">
        <w:rPr>
          <w:rFonts w:ascii="서울남산체 L" w:eastAsia="서울남산체 L" w:hAnsi="서울남산체 L" w:hint="eastAsia"/>
        </w:rPr>
        <w:t>에 비해 덜 안정적이다.</w:t>
      </w:r>
      <w:r w:rsidR="00E8013F">
        <w:rPr>
          <w:rFonts w:ascii="서울남산체 L" w:eastAsia="서울남산체 L" w:hAnsi="서울남산체 L"/>
        </w:rPr>
        <w:t xml:space="preserve"> </w:t>
      </w:r>
      <w:r w:rsidR="00E8013F">
        <w:rPr>
          <w:rFonts w:ascii="서울남산체 L" w:eastAsia="서울남산체 L" w:hAnsi="서울남산체 L" w:hint="eastAsia"/>
        </w:rPr>
        <w:t>그러나,</w:t>
      </w:r>
      <w:r w:rsidR="00E8013F">
        <w:rPr>
          <w:rFonts w:ascii="서울남산체 L" w:eastAsia="서울남산체 L" w:hAnsi="서울남산체 L"/>
        </w:rPr>
        <w:t xml:space="preserve"> </w:t>
      </w:r>
      <m:oMath>
        <m:r>
          <w:rPr>
            <w:rFonts w:ascii="Cambria Math" w:eastAsia="서울남산체 L" w:hAnsi="Cambria Math"/>
          </w:rPr>
          <m:t>α=0.65</m:t>
        </m:r>
      </m:oMath>
      <w:r w:rsidR="00CA55D3">
        <w:rPr>
          <w:rFonts w:ascii="서울남산체 L" w:eastAsia="서울남산체 L" w:hAnsi="서울남산체 L" w:hint="eastAsia"/>
        </w:rPr>
        <w:t xml:space="preserve">인 곡선은 </w:t>
      </w:r>
      <w:r w:rsidR="00E147DA">
        <w:rPr>
          <w:rFonts w:ascii="서울남산체 L" w:eastAsia="서울남산체 L" w:hAnsi="서울남산체 L" w:hint="eastAsia"/>
        </w:rPr>
        <w:t>최대 누적 r</w:t>
      </w:r>
      <w:r w:rsidR="00E147DA">
        <w:rPr>
          <w:rFonts w:ascii="서울남산체 L" w:eastAsia="서울남산체 L" w:hAnsi="서울남산체 L"/>
        </w:rPr>
        <w:t>eward</w:t>
      </w:r>
      <w:r w:rsidR="00E147DA">
        <w:rPr>
          <w:rFonts w:ascii="서울남산체 L" w:eastAsia="서울남산체 L" w:hAnsi="서울남산체 L" w:hint="eastAsia"/>
        </w:rPr>
        <w:t>를 달성하지 못하였다.</w:t>
      </w:r>
    </w:p>
    <w:p w14:paraId="3FCC88B2" w14:textId="598349FA" w:rsidR="00D72866" w:rsidRPr="00D72866" w:rsidRDefault="0095136D" w:rsidP="00E913F3">
      <w:pPr>
        <w:rPr>
          <w:rFonts w:ascii="서울남산체 L" w:eastAsia="서울남산체 L" w:hAnsi="서울남산체 L"/>
        </w:rPr>
      </w:pPr>
      <w:r w:rsidRPr="0095136D">
        <w:rPr>
          <w:rFonts w:ascii="서울남산체 L" w:eastAsia="서울남산체 L" w:hAnsi="서울남산체 L"/>
          <w:noProof/>
        </w:rPr>
        <w:drawing>
          <wp:inline distT="0" distB="0" distL="0" distR="0" wp14:anchorId="1CB9D237" wp14:editId="09BC09DA">
            <wp:extent cx="5732145" cy="4354830"/>
            <wp:effectExtent l="0" t="0" r="190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92E" w14:textId="63355869" w:rsidR="00CC650A" w:rsidRPr="004D1264" w:rsidRDefault="00CC650A" w:rsidP="00502529">
      <w:pPr>
        <w:rPr>
          <w:rFonts w:ascii="서울남산체 L" w:eastAsia="서울남산체 L" w:hAnsi="서울남산체 L"/>
        </w:rPr>
      </w:pPr>
    </w:p>
    <w:sectPr w:rsidR="00CC650A" w:rsidRPr="004D1264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DCAEA" w14:textId="77777777" w:rsidR="002C4A76" w:rsidRDefault="002C4A76" w:rsidP="00855982">
      <w:pPr>
        <w:spacing w:after="0" w:line="240" w:lineRule="auto"/>
      </w:pPr>
      <w:r>
        <w:separator/>
      </w:r>
    </w:p>
  </w:endnote>
  <w:endnote w:type="continuationSeparator" w:id="0">
    <w:p w14:paraId="487D53FC" w14:textId="77777777" w:rsidR="002C4A76" w:rsidRDefault="002C4A7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서울남산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BFE85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DA53" w14:textId="77777777" w:rsidR="002C4A76" w:rsidRDefault="002C4A76" w:rsidP="00855982">
      <w:pPr>
        <w:spacing w:after="0" w:line="240" w:lineRule="auto"/>
      </w:pPr>
      <w:r>
        <w:separator/>
      </w:r>
    </w:p>
  </w:footnote>
  <w:footnote w:type="continuationSeparator" w:id="0">
    <w:p w14:paraId="16E09A51" w14:textId="77777777" w:rsidR="002C4A76" w:rsidRDefault="002C4A7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0A"/>
    <w:rsid w:val="0003129F"/>
    <w:rsid w:val="000428A8"/>
    <w:rsid w:val="0005076D"/>
    <w:rsid w:val="000B597A"/>
    <w:rsid w:val="000C4401"/>
    <w:rsid w:val="000F0A5D"/>
    <w:rsid w:val="001014D9"/>
    <w:rsid w:val="00126779"/>
    <w:rsid w:val="00126965"/>
    <w:rsid w:val="00127FD8"/>
    <w:rsid w:val="00142F24"/>
    <w:rsid w:val="00152067"/>
    <w:rsid w:val="00162A1A"/>
    <w:rsid w:val="0016467C"/>
    <w:rsid w:val="0018687D"/>
    <w:rsid w:val="001C383D"/>
    <w:rsid w:val="001D4362"/>
    <w:rsid w:val="001F223A"/>
    <w:rsid w:val="001F23A9"/>
    <w:rsid w:val="001F337B"/>
    <w:rsid w:val="001F47D1"/>
    <w:rsid w:val="001F67AA"/>
    <w:rsid w:val="00213C47"/>
    <w:rsid w:val="00224326"/>
    <w:rsid w:val="00227477"/>
    <w:rsid w:val="00240750"/>
    <w:rsid w:val="00250DB8"/>
    <w:rsid w:val="00251AEC"/>
    <w:rsid w:val="00264034"/>
    <w:rsid w:val="00280EFB"/>
    <w:rsid w:val="00286FB9"/>
    <w:rsid w:val="0029083C"/>
    <w:rsid w:val="00293DA3"/>
    <w:rsid w:val="002961B0"/>
    <w:rsid w:val="002A24E0"/>
    <w:rsid w:val="002C445D"/>
    <w:rsid w:val="002C4A76"/>
    <w:rsid w:val="00330C20"/>
    <w:rsid w:val="00346521"/>
    <w:rsid w:val="00347473"/>
    <w:rsid w:val="003542CE"/>
    <w:rsid w:val="00360B74"/>
    <w:rsid w:val="00360E16"/>
    <w:rsid w:val="003635E4"/>
    <w:rsid w:val="00366311"/>
    <w:rsid w:val="00366CFA"/>
    <w:rsid w:val="00391BDE"/>
    <w:rsid w:val="003B2344"/>
    <w:rsid w:val="003C5E44"/>
    <w:rsid w:val="0040169C"/>
    <w:rsid w:val="00402517"/>
    <w:rsid w:val="0040747A"/>
    <w:rsid w:val="00411D7F"/>
    <w:rsid w:val="00416991"/>
    <w:rsid w:val="00424CCA"/>
    <w:rsid w:val="00447BD8"/>
    <w:rsid w:val="00467F63"/>
    <w:rsid w:val="004A6CDF"/>
    <w:rsid w:val="004A7F9C"/>
    <w:rsid w:val="004C6E3D"/>
    <w:rsid w:val="004D1264"/>
    <w:rsid w:val="004D1288"/>
    <w:rsid w:val="004F1F94"/>
    <w:rsid w:val="004F466E"/>
    <w:rsid w:val="00502529"/>
    <w:rsid w:val="0051572A"/>
    <w:rsid w:val="005278A6"/>
    <w:rsid w:val="005305DD"/>
    <w:rsid w:val="00533B7F"/>
    <w:rsid w:val="00534964"/>
    <w:rsid w:val="005365FF"/>
    <w:rsid w:val="0056361E"/>
    <w:rsid w:val="00583613"/>
    <w:rsid w:val="0059326C"/>
    <w:rsid w:val="005978B7"/>
    <w:rsid w:val="005B1861"/>
    <w:rsid w:val="005C44FC"/>
    <w:rsid w:val="005C6A01"/>
    <w:rsid w:val="005D728C"/>
    <w:rsid w:val="00610727"/>
    <w:rsid w:val="006133DC"/>
    <w:rsid w:val="00616414"/>
    <w:rsid w:val="00623446"/>
    <w:rsid w:val="006328F6"/>
    <w:rsid w:val="006376D0"/>
    <w:rsid w:val="0065060B"/>
    <w:rsid w:val="00662979"/>
    <w:rsid w:val="00676647"/>
    <w:rsid w:val="00691408"/>
    <w:rsid w:val="006A2A20"/>
    <w:rsid w:val="006D3C62"/>
    <w:rsid w:val="006E31B8"/>
    <w:rsid w:val="00725647"/>
    <w:rsid w:val="007329DD"/>
    <w:rsid w:val="00754B08"/>
    <w:rsid w:val="007833A7"/>
    <w:rsid w:val="00784023"/>
    <w:rsid w:val="007A2EDC"/>
    <w:rsid w:val="007D5EAA"/>
    <w:rsid w:val="007E79B2"/>
    <w:rsid w:val="0082116A"/>
    <w:rsid w:val="00832B5D"/>
    <w:rsid w:val="00855982"/>
    <w:rsid w:val="00867FE0"/>
    <w:rsid w:val="008732A1"/>
    <w:rsid w:val="008A6451"/>
    <w:rsid w:val="008B2824"/>
    <w:rsid w:val="008B33F7"/>
    <w:rsid w:val="008B551D"/>
    <w:rsid w:val="008B732A"/>
    <w:rsid w:val="008C7846"/>
    <w:rsid w:val="008D0A27"/>
    <w:rsid w:val="009109E2"/>
    <w:rsid w:val="00910A6A"/>
    <w:rsid w:val="00930D5A"/>
    <w:rsid w:val="00945B7D"/>
    <w:rsid w:val="0095136D"/>
    <w:rsid w:val="00964919"/>
    <w:rsid w:val="00980AA5"/>
    <w:rsid w:val="00985161"/>
    <w:rsid w:val="009A5063"/>
    <w:rsid w:val="009C7411"/>
    <w:rsid w:val="009D291F"/>
    <w:rsid w:val="009D7319"/>
    <w:rsid w:val="009F0B00"/>
    <w:rsid w:val="00A01E80"/>
    <w:rsid w:val="00A04A96"/>
    <w:rsid w:val="00A10484"/>
    <w:rsid w:val="00A17408"/>
    <w:rsid w:val="00A41CB1"/>
    <w:rsid w:val="00A459A4"/>
    <w:rsid w:val="00A57607"/>
    <w:rsid w:val="00A66860"/>
    <w:rsid w:val="00A8081A"/>
    <w:rsid w:val="00A85ED0"/>
    <w:rsid w:val="00A90E33"/>
    <w:rsid w:val="00A950FE"/>
    <w:rsid w:val="00A96101"/>
    <w:rsid w:val="00AA30E9"/>
    <w:rsid w:val="00AA4272"/>
    <w:rsid w:val="00AB038E"/>
    <w:rsid w:val="00AE5A06"/>
    <w:rsid w:val="00AF105D"/>
    <w:rsid w:val="00B14803"/>
    <w:rsid w:val="00B300B7"/>
    <w:rsid w:val="00B36095"/>
    <w:rsid w:val="00B52CBC"/>
    <w:rsid w:val="00B64954"/>
    <w:rsid w:val="00B70498"/>
    <w:rsid w:val="00B73F00"/>
    <w:rsid w:val="00BB6245"/>
    <w:rsid w:val="00BC0D87"/>
    <w:rsid w:val="00BD4D0F"/>
    <w:rsid w:val="00C04448"/>
    <w:rsid w:val="00C04A01"/>
    <w:rsid w:val="00C1040B"/>
    <w:rsid w:val="00C11E62"/>
    <w:rsid w:val="00C44A6B"/>
    <w:rsid w:val="00C84E87"/>
    <w:rsid w:val="00CA55D3"/>
    <w:rsid w:val="00CA6B23"/>
    <w:rsid w:val="00CB66F6"/>
    <w:rsid w:val="00CC650A"/>
    <w:rsid w:val="00CE6E5E"/>
    <w:rsid w:val="00CF74AA"/>
    <w:rsid w:val="00D15227"/>
    <w:rsid w:val="00D72866"/>
    <w:rsid w:val="00D90DD4"/>
    <w:rsid w:val="00D954D9"/>
    <w:rsid w:val="00DB156E"/>
    <w:rsid w:val="00DB6341"/>
    <w:rsid w:val="00DC22C0"/>
    <w:rsid w:val="00DE4611"/>
    <w:rsid w:val="00DF0968"/>
    <w:rsid w:val="00DF0BE0"/>
    <w:rsid w:val="00DF4050"/>
    <w:rsid w:val="00E07534"/>
    <w:rsid w:val="00E147DA"/>
    <w:rsid w:val="00E5661D"/>
    <w:rsid w:val="00E6245D"/>
    <w:rsid w:val="00E8013F"/>
    <w:rsid w:val="00E913F3"/>
    <w:rsid w:val="00EA26BB"/>
    <w:rsid w:val="00EF19DA"/>
    <w:rsid w:val="00F00BA6"/>
    <w:rsid w:val="00F13E00"/>
    <w:rsid w:val="00F60884"/>
    <w:rsid w:val="00F65542"/>
    <w:rsid w:val="00F72EC0"/>
    <w:rsid w:val="00F96CD8"/>
    <w:rsid w:val="00FB072B"/>
    <w:rsid w:val="00FC06C4"/>
    <w:rsid w:val="00FC3A11"/>
    <w:rsid w:val="00FC6499"/>
    <w:rsid w:val="00FC7C59"/>
    <w:rsid w:val="00FD262C"/>
    <w:rsid w:val="00FD3055"/>
    <w:rsid w:val="00FE51B0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33E31F"/>
  <w15:chartTrackingRefBased/>
  <w15:docId w15:val="{52D00892-7368-4FB2-A747-B56F14B2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29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CE64F02FFC5BA42BECF17183EEDE20A" ma:contentTypeVersion="2" ma:contentTypeDescription="새 문서를 만듭니다." ma:contentTypeScope="" ma:versionID="9ec0dfa61d4ca7fb243dc2cb17b17e7f">
  <xsd:schema xmlns:xsd="http://www.w3.org/2001/XMLSchema" xmlns:xs="http://www.w3.org/2001/XMLSchema" xmlns:p="http://schemas.microsoft.com/office/2006/metadata/properties" xmlns:ns3="d694ce7e-a45d-40e1-9a80-9337e5a79544" targetNamespace="http://schemas.microsoft.com/office/2006/metadata/properties" ma:root="true" ma:fieldsID="2e2295a4dfb5413e9aa478d9cb5e0011" ns3:_="">
    <xsd:import namespace="d694ce7e-a45d-40e1-9a80-9337e5a79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4ce7e-a45d-40e1-9a80-9337e5a79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5AFE9-5A28-4EAB-A953-24DCD9E3E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E4633-C204-4989-9B07-46D11792D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4ce7e-a45d-40e1-9a80-9337e5a79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d694ce7e-a45d-40e1-9a80-9337e5a79544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916DABF-7E3C-44A8-B24A-3B573442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0</TotalTime>
  <Pages>5</Pages>
  <Words>719</Words>
  <Characters>2978</Characters>
  <Application>Microsoft Office Word</Application>
  <DocSecurity>0</DocSecurity>
  <Lines>80</Lines>
  <Paragraphs>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김남훈</cp:lastModifiedBy>
  <cp:revision>2</cp:revision>
  <dcterms:created xsi:type="dcterms:W3CDTF">2020-04-02T17:54:00Z</dcterms:created>
  <dcterms:modified xsi:type="dcterms:W3CDTF">2020-04-02T17:54:00Z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0x0101003CE64F02FFC5BA42BECF17183EEDE20A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